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pBdr>
          <w:top w:val="none" w:color="auto" w:sz="0" w:space="0"/>
          <w:left w:val="single" w:color="FF6100" w:sz="36" w:space="7"/>
          <w:bottom w:val="none" w:color="auto" w:sz="0" w:space="0"/>
          <w:right w:val="none" w:color="auto" w:sz="0" w:space="0"/>
        </w:pBdr>
        <w:shd w:val="clear" w:color="auto" w:fill="FFFFFF"/>
        <w:spacing w:before="150" w:beforeAutospacing="0" w:after="300" w:afterAutospacing="0" w:line="23" w:lineRule="atLeast"/>
        <w:ind w:left="0" w:right="0"/>
        <w:rPr>
          <w:b w:val="0"/>
          <w:sz w:val="30"/>
          <w:szCs w:val="30"/>
        </w:rPr>
      </w:pPr>
      <w:r>
        <w:rPr>
          <w:rFonts w:ascii="Verdana" w:hAnsi="Verdana" w:cs="Verdana"/>
          <w:b/>
          <w:i w:val="0"/>
          <w:caps w:val="0"/>
          <w:color w:val="333333"/>
          <w:spacing w:val="0"/>
          <w:sz w:val="22"/>
          <w:szCs w:val="22"/>
          <w:bdr w:val="none" w:color="auto" w:sz="0" w:space="0"/>
          <w:shd w:val="clear" w:color="auto" w:fill="FFFFFF"/>
        </w:rPr>
        <w:t>Table of Contents</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 BuildSystem</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1"/>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0"/>
          <w:szCs w:val="20"/>
          <w:u w:val="single"/>
          <w:bdr w:val="none" w:color="auto" w:sz="0" w:space="0"/>
        </w:rPr>
        <w:fldChar w:fldCharType="begin"/>
      </w:r>
      <w:r>
        <w:rPr>
          <w:rFonts w:hint="default" w:ascii="Verdana" w:hAnsi="Verdana" w:cs="Verdana"/>
          <w:b w:val="0"/>
          <w:i w:val="0"/>
          <w:caps w:val="0"/>
          <w:color w:val="FF6100"/>
          <w:spacing w:val="0"/>
          <w:sz w:val="20"/>
          <w:szCs w:val="20"/>
          <w:u w:val="single"/>
          <w:bdr w:val="none" w:color="auto" w:sz="0" w:space="0"/>
        </w:rPr>
        <w:instrText xml:space="preserve"> HYPERLINK "http://www.cnblogs.com/dirlt/archive/2011/05/29/" \l "sec-1_1" </w:instrText>
      </w:r>
      <w:r>
        <w:rPr>
          <w:rFonts w:hint="default" w:ascii="Verdana" w:hAnsi="Verdana" w:cs="Verdana"/>
          <w:b w:val="0"/>
          <w:i w:val="0"/>
          <w:caps w:val="0"/>
          <w:color w:val="FF6100"/>
          <w:spacing w:val="0"/>
          <w:sz w:val="20"/>
          <w:szCs w:val="20"/>
          <w:u w:val="single"/>
          <w:bdr w:val="none" w:color="auto" w:sz="0" w:space="0"/>
        </w:rPr>
        <w:fldChar w:fldCharType="separate"/>
      </w:r>
      <w:r>
        <w:rPr>
          <w:rStyle w:val="10"/>
          <w:rFonts w:hint="default" w:ascii="Verdana" w:hAnsi="Verdana" w:cs="Verdana"/>
          <w:b w:val="0"/>
          <w:i w:val="0"/>
          <w:caps w:val="0"/>
          <w:color w:val="0066FF"/>
          <w:spacing w:val="0"/>
          <w:sz w:val="20"/>
          <w:szCs w:val="20"/>
          <w:u w:val="single"/>
          <w:bdr w:val="none" w:color="auto" w:sz="0" w:space="0"/>
        </w:rPr>
        <w:t>1.1 GYP</w:t>
      </w:r>
      <w:r>
        <w:rPr>
          <w:rFonts w:hint="default" w:ascii="Verdana" w:hAnsi="Verdana" w:cs="Verdana"/>
          <w:b w:val="0"/>
          <w:i w:val="0"/>
          <w:caps w:val="0"/>
          <w:color w:val="FF6100"/>
          <w:spacing w:val="0"/>
          <w:sz w:val="20"/>
          <w:szCs w:val="20"/>
          <w:u w:val="single"/>
          <w:bdr w:val="none" w:color="auto" w:sz="0" w:space="0"/>
        </w:rPr>
        <w:fldChar w:fldCharType="end"/>
      </w:r>
    </w:p>
    <w:p>
      <w:pPr>
        <w:widowControl/>
        <w:numPr>
          <w:ilvl w:val="2"/>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"sec-1_1_1"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1.1.1 设计目标</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"sec-1_1_2"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1.1.2 构建文件</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"sec-1_1_3"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1.1.3 .gyp文件剖析</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3"/>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"sec-1_1_3_1"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1.1.3.1 conditions</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3"/>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"sec-1_1_3_2"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1.1.3.2 targets</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3"/>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"sec-1_1_3_3"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1.1.3.3 includes</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3"/>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"sec-1_1_3_4"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1.1.3.4 actions</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3"/>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"sec-1_1_3_5"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1.1.3.5 variables</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"sec-1_1_4"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1.1.4 early and late phases</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"sec-1_1_5"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1.1.5 operator</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"sec-1_1_6"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1.1.6 路径内容属性</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"sec-1_1_7"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1.1.7 总结</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1"/>
          <w:numId w:val="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 Scons</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"sec-1_2_1"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1.2.1 Make缺陷</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"sec-1_2_2"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1.2.2 构建文件</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"sec-1_2_3"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1.2.3 SConstruct文件剖析</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3"/>
          <w:numId w:val="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0"/>
          <w:szCs w:val="20"/>
          <w:u w:val="single"/>
          <w:bdr w:val="none" w:color="auto" w:sz="0" w:space="0"/>
        </w:rPr>
        <w:fldChar w:fldCharType="begin"/>
      </w:r>
      <w:r>
        <w:rPr>
          <w:rFonts w:hint="default" w:ascii="Verdana" w:hAnsi="Verdana" w:cs="Verdana"/>
          <w:b w:val="0"/>
          <w:i w:val="0"/>
          <w:caps w:val="0"/>
          <w:color w:val="FF6100"/>
          <w:spacing w:val="0"/>
          <w:sz w:val="20"/>
          <w:szCs w:val="20"/>
          <w:u w:val="single"/>
          <w:bdr w:val="none" w:color="auto" w:sz="0" w:space="0"/>
        </w:rPr>
        <w:instrText xml:space="preserve"> HYPERLINK "http://www.cnblogs.com/dirlt/archive/2011/05/29/" \l "sec-1_2_3_1" </w:instrText>
      </w:r>
      <w:r>
        <w:rPr>
          <w:rFonts w:hint="default" w:ascii="Verdana" w:hAnsi="Verdana" w:cs="Verdana"/>
          <w:b w:val="0"/>
          <w:i w:val="0"/>
          <w:caps w:val="0"/>
          <w:color w:val="FF6100"/>
          <w:spacing w:val="0"/>
          <w:sz w:val="20"/>
          <w:szCs w:val="20"/>
          <w:u w:val="single"/>
          <w:bdr w:val="none" w:color="auto" w:sz="0" w:space="0"/>
        </w:rPr>
        <w:fldChar w:fldCharType="separate"/>
      </w:r>
      <w:r>
        <w:rPr>
          <w:rStyle w:val="10"/>
          <w:rFonts w:hint="default" w:ascii="Verdana" w:hAnsi="Verdana" w:cs="Verdana"/>
          <w:b w:val="0"/>
          <w:i w:val="0"/>
          <w:caps w:val="0"/>
          <w:color w:val="0066FF"/>
          <w:spacing w:val="0"/>
          <w:sz w:val="20"/>
          <w:szCs w:val="20"/>
          <w:u w:val="single"/>
          <w:bdr w:val="none" w:color="auto" w:sz="0" w:space="0"/>
        </w:rPr>
        <w:t>1.2.3.1 Builder</w:t>
      </w:r>
      <w:r>
        <w:rPr>
          <w:rFonts w:hint="default" w:ascii="Verdana" w:hAnsi="Verdana" w:cs="Verdana"/>
          <w:b w:val="0"/>
          <w:i w:val="0"/>
          <w:caps w:val="0"/>
          <w:color w:val="FF6100"/>
          <w:spacing w:val="0"/>
          <w:sz w:val="20"/>
          <w:szCs w:val="20"/>
          <w:u w:val="single"/>
          <w:bdr w:val="none" w:color="auto" w:sz="0" w:space="0"/>
        </w:rPr>
        <w:fldChar w:fldCharType="end"/>
      </w:r>
    </w:p>
    <w:p>
      <w:pPr>
        <w:widowControl/>
        <w:numPr>
          <w:ilvl w:val="4"/>
          <w:numId w:val="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"sec-1_2_3_1_1"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1.2.3.1.1 编译参数和自动分析编译依赖</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4"/>
          <w:numId w:val="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"sec-1_2_3_1_2"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1.2.3.1.2 源文件使用不同参数编译</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4"/>
          <w:numId w:val="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"sec-1_2_3_1_3"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1.2.3.1.3 库链接</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3"/>
          <w:numId w:val="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"sec-1_2_3_2"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1.2.3.2 Dependencies</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4"/>
          <w:numId w:val="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"sec-1_2_3_2_1"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1.2.3.2.1 分析依赖</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4"/>
          <w:numId w:val="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"sec-1_2_3_2_2"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1.2.3.2.2 判断依赖变化</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3"/>
          <w:numId w:val="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"sec-1_2_3_3"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1.2.3.3 Environment</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3"/>
          <w:numId w:val="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"sec-1_2_3_4"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1.2.3.4 Hierarchical Builds</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"sec-1_2_4"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1.2.4 其他问题</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"sec-1_2_5"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1.2.5 总结</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1"/>
          <w:numId w:val="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"sec-1_3"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1.3 Ninja</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1"/>
          <w:numId w:val="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"sec-1_4"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1.4 ABS</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1"/>
          <w:numId w:val="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"sec-1_5"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1.5 CMake</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"sec-1_5_1"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1.5.1 构建文件</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"sec-1_5_2"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1.5.2 CMakeLists.txt解析</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"sec-1_5_3"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1.5.3 变量和属性</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"sec-1_5_4"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1.5.4 注释</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"sec-1_5_5"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1.5.5 编译类型</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"sec-1_5_6"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1.5.6 生成config.h</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"sec-1_5_7"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1.5.7 Makefile</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2"/>
          <w:numId w:val="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"sec-1_5_8"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1.5.8 总结</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1"/>
          <w:numId w:val="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"sec-1_6"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1.6 Others</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1"/>
          <w:numId w:val="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"http://www.cnblogs.com/dirlt/archive/2011/05/29/" \l "sec-1_7"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1.7 个人感觉</w:t>
      </w:r>
      <w:r>
        <w:rPr>
          <w:rFonts w:hint="default" w:ascii="Verdana" w:hAnsi="Verdana" w:cs="Verdana"/>
          <w:b w:val="0"/>
          <w:i w:val="0"/>
          <w:caps w:val="0"/>
          <w:color w:val="FF6100"/>
          <w:spacing w:val="0"/>
          <w:sz w:val="24"/>
          <w:szCs w:val="24"/>
          <w:u w:val="single"/>
          <w:bdr w:val="none" w:color="auto" w:sz="0" w:space="0"/>
        </w:rPr>
        <w:fldChar w:fldCharType="end"/>
      </w:r>
    </w:p>
    <w:p>
      <w:pPr>
        <w:pStyle w:val="2"/>
        <w:widowControl/>
        <w:pBdr>
          <w:top w:val="none" w:color="auto" w:sz="0" w:space="0"/>
          <w:left w:val="single" w:color="FF6100" w:sz="36" w:space="7"/>
          <w:bottom w:val="none" w:color="auto" w:sz="0" w:space="0"/>
          <w:right w:val="none" w:color="auto" w:sz="0" w:space="0"/>
        </w:pBdr>
        <w:shd w:val="clear" w:color="auto" w:fill="FFFFFF"/>
        <w:spacing w:before="150" w:beforeAutospacing="0" w:after="300" w:afterAutospacing="0" w:line="23" w:lineRule="atLeast"/>
        <w:ind w:left="0" w:right="0"/>
        <w:rPr>
          <w:b w:val="0"/>
          <w:sz w:val="30"/>
          <w:szCs w:val="30"/>
        </w:rPr>
      </w:pPr>
      <w:r>
        <w:rPr>
          <w:rFonts w:hint="default" w:ascii="Verdana" w:hAnsi="Verdana" w:cs="Verdana"/>
          <w:b/>
          <w:i w:val="0"/>
          <w:caps w:val="0"/>
          <w:color w:val="333333"/>
          <w:spacing w:val="0"/>
          <w:sz w:val="22"/>
          <w:szCs w:val="22"/>
          <w:bdr w:val="none" w:color="auto" w:sz="0" w:space="0"/>
          <w:shd w:val="clear" w:color="auto" w:fill="FFFFFF"/>
        </w:rPr>
        <w:t>1 BuildSystem</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words from huangjun@baidu.com(leemars528)</w:t>
      </w:r>
    </w:p>
    <w:p>
      <w:pPr>
        <w:widowControl/>
        <w:numPr>
          <w:ilvl w:val="0"/>
          <w:numId w:val="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内部构建系统*必须*要求所有模块都使用这个构建系统。</w:t>
      </w:r>
    </w:p>
    <w:p>
      <w:pPr>
        <w:widowControl/>
        <w:numPr>
          <w:ilvl w:val="0"/>
          <w:numId w:val="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模块的依赖*不应该*通过额外的系统来管理。</w:t>
      </w:r>
    </w:p>
    <w:p>
      <w:pPr>
        <w:widowControl/>
        <w:numPr>
          <w:ilvl w:val="0"/>
          <w:numId w:val="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*应该*能够指定足够细致的粒度。</w:t>
      </w:r>
    </w:p>
    <w:p>
      <w:pPr>
        <w:widowControl/>
        <w:numPr>
          <w:ilvl w:val="0"/>
          <w:numId w:val="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就*应该*只依赖于需要生成接口所需要的最少内容。</w:t>
      </w:r>
    </w:p>
    <w:p>
      <w:pPr>
        <w:pStyle w:val="3"/>
        <w:widowControl/>
        <w:pBdr>
          <w:top w:val="none" w:color="auto" w:sz="0" w:space="0"/>
          <w:left w:val="none" w:color="auto" w:sz="0" w:space="0"/>
          <w:bottom w:val="dotted" w:color="D6D6D6" w:sz="6" w:space="0"/>
          <w:right w:val="none" w:color="auto" w:sz="0" w:space="0"/>
        </w:pBdr>
        <w:spacing w:before="450" w:beforeAutospacing="0" w:after="150" w:afterAutospacing="0" w:line="23" w:lineRule="atLeast"/>
        <w:ind w:left="0" w:right="0"/>
        <w:rPr>
          <w:b/>
        </w:rPr>
      </w:pPr>
      <w:r>
        <w:rPr>
          <w:rFonts w:hint="default" w:ascii="Verdana" w:hAnsi="Verdana" w:cs="Verdana"/>
          <w:b/>
          <w:i w:val="0"/>
          <w:caps w:val="0"/>
          <w:color w:val="454545"/>
          <w:spacing w:val="0"/>
          <w:sz w:val="20"/>
          <w:szCs w:val="20"/>
          <w:bdr w:val="none" w:color="auto" w:sz="0" w:space="0"/>
        </w:rPr>
        <w:t>1.1 GYP</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gyp(generate your project)是chromium的构建系统，地址在</w:t>
      </w:r>
      <w:r>
        <w:rPr>
          <w:rFonts w:hint="default" w:ascii="Verdana" w:hAnsi="Verdana" w:cs="Verdana"/>
          <w:b w:val="0"/>
          <w:i w:val="0"/>
          <w:caps w:val="0"/>
          <w:color w:val="FF6100"/>
          <w:spacing w:val="0"/>
          <w:sz w:val="20"/>
          <w:szCs w:val="20"/>
          <w:u w:val="single"/>
          <w:bdr w:val="none" w:color="auto" w:sz="0" w:space="0"/>
        </w:rPr>
        <w:fldChar w:fldCharType="begin"/>
      </w:r>
      <w:r>
        <w:rPr>
          <w:rFonts w:hint="default" w:ascii="Verdana" w:hAnsi="Verdana" w:cs="Verdana"/>
          <w:b w:val="0"/>
          <w:i w:val="0"/>
          <w:caps w:val="0"/>
          <w:color w:val="FF6100"/>
          <w:spacing w:val="0"/>
          <w:sz w:val="20"/>
          <w:szCs w:val="20"/>
          <w:u w:val="single"/>
          <w:bdr w:val="none" w:color="auto" w:sz="0" w:space="0"/>
        </w:rPr>
        <w:instrText xml:space="preserve"> HYPERLINK "http://code.google.com/p/gyp/" </w:instrText>
      </w:r>
      <w:r>
        <w:rPr>
          <w:rFonts w:hint="default" w:ascii="Verdana" w:hAnsi="Verdana" w:cs="Verdana"/>
          <w:b w:val="0"/>
          <w:i w:val="0"/>
          <w:caps w:val="0"/>
          <w:color w:val="FF6100"/>
          <w:spacing w:val="0"/>
          <w:sz w:val="20"/>
          <w:szCs w:val="20"/>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http://code.google.com/p/gyp/</w:t>
      </w:r>
      <w:r>
        <w:rPr>
          <w:rFonts w:hint="default" w:ascii="Verdana" w:hAnsi="Verdana" w:cs="Verdana"/>
          <w:b w:val="0"/>
          <w:i w:val="0"/>
          <w:caps w:val="0"/>
          <w:color w:val="FF6100"/>
          <w:spacing w:val="0"/>
          <w:sz w:val="20"/>
          <w:szCs w:val="20"/>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关于GYP和CMake的对比在</w:t>
      </w:r>
      <w:r>
        <w:rPr>
          <w:rFonts w:hint="default" w:ascii="Verdana" w:hAnsi="Verdana" w:cs="Verdana"/>
          <w:b w:val="0"/>
          <w:i w:val="0"/>
          <w:caps w:val="0"/>
          <w:color w:val="FF6100"/>
          <w:spacing w:val="0"/>
          <w:sz w:val="20"/>
          <w:szCs w:val="20"/>
          <w:u w:val="single"/>
          <w:bdr w:val="none" w:color="auto" w:sz="0" w:space="0"/>
        </w:rPr>
        <w:fldChar w:fldCharType="begin"/>
      </w:r>
      <w:r>
        <w:rPr>
          <w:rFonts w:hint="default" w:ascii="Verdana" w:hAnsi="Verdana" w:cs="Verdana"/>
          <w:b w:val="0"/>
          <w:i w:val="0"/>
          <w:caps w:val="0"/>
          <w:color w:val="FF6100"/>
          <w:spacing w:val="0"/>
          <w:sz w:val="20"/>
          <w:szCs w:val="20"/>
          <w:u w:val="single"/>
          <w:bdr w:val="none" w:color="auto" w:sz="0" w:space="0"/>
        </w:rPr>
        <w:instrText xml:space="preserve"> HYPERLINK "http://code.google.com/p/gyp/wiki/GypVsCMake" </w:instrText>
      </w:r>
      <w:r>
        <w:rPr>
          <w:rFonts w:hint="default" w:ascii="Verdana" w:hAnsi="Verdana" w:cs="Verdana"/>
          <w:b w:val="0"/>
          <w:i w:val="0"/>
          <w:caps w:val="0"/>
          <w:color w:val="FF6100"/>
          <w:spacing w:val="0"/>
          <w:sz w:val="20"/>
          <w:szCs w:val="20"/>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http://code.google.com/p/gyp/wiki/GypVsCMake</w:t>
      </w:r>
      <w:r>
        <w:rPr>
          <w:rFonts w:hint="default" w:ascii="Verdana" w:hAnsi="Verdana" w:cs="Verdana"/>
          <w:b w:val="0"/>
          <w:i w:val="0"/>
          <w:caps w:val="0"/>
          <w:color w:val="FF6100"/>
          <w:spacing w:val="0"/>
          <w:sz w:val="20"/>
          <w:szCs w:val="20"/>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文档建设还是比较差的，并且个人使用一个很简单的例子都没有work成功。虽然wiki有UserDocumentation但是里面介绍非常粗略，基本上可以认为是一个没有成熟产品。</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虽然没有比较好的使用文档，主页wiki里面还有有一些关于gyp本身比较好的描述，以及设计的初衷。 通过学习这些内容，可以对构建系统有更加深入的认识。感谢huangjun@baidu.com(leemars528)给我的建议， 他透露这个可能是gg内部的一个构建系统原型。并且之前yangliu@baidu.com(from google)给我举构建系统例子的时候， 表达方式上和gyp也非常相似，所以有理由相信gyp很像现在google内部的构建系统。</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1.1.1 设计目标</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gyp设计针对目标就是为了解决chromium浏览器构建问题，最重要的就是支持多平台的构建。因此生成的后端可能是Scons/Make(Unix/Linux)，Xcode(Mac)或者是Visual Studio(Windows).并且因为chromium内部都是C/C++文件， 因此主要考虑方便C/C++程序的构建。设计时候还考虑到下面这些问题：</w:t>
      </w:r>
    </w:p>
    <w:p>
      <w:pPr>
        <w:widowControl/>
        <w:numPr>
          <w:ilvl w:val="0"/>
          <w:numId w:val="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debug vs. release.</w:t>
      </w:r>
    </w:p>
    <w:p>
      <w:pPr>
        <w:widowControl/>
        <w:numPr>
          <w:ilvl w:val="0"/>
          <w:numId w:val="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cross compile.</w:t>
      </w:r>
    </w:p>
    <w:p>
      <w:pPr>
        <w:widowControl/>
        <w:numPr>
          <w:ilvl w:val="0"/>
          <w:numId w:val="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toolchain interface.</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1.1.2 构建文件</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构建文件名字不固定，但是后缀通常是.gyp和.gypi(gyp included).构建文件内容就是python的一个数据结构(可以认为是json,不过允许#作为注释并且允许trailing的).这样做的一个方便结果就是为了读取构建文件信息， 只需要eval一下文件的内容即可，就可以得到这个构建文件的描述了。</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下面是一个example：</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{_x000D_    'target_defaults':{_x000D_        'defines':['DEBUG'],       _x000D_    },_x000D_    'targets':[_x000D_        {_x000D_            'target_name':'test', #生成的文件._x000D_            'type':'executable', #可执行程序._x000D_            'sources':['test.cc'],_x000D_            'defines':['FOO']_x000D_        }_x000D_    ]    _x000D_}</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在后面部分会详细解释构建文件里面的每个element。</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1.1.3 .gyp文件剖析</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整个构建文件最顶层是一个字典，包含了下面这些key：</w:t>
      </w:r>
    </w:p>
    <w:p>
      <w:pPr>
        <w:widowControl/>
        <w:numPr>
          <w:ilvl w:val="0"/>
          <w:numId w:val="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conditions //条件判断</w:t>
      </w:r>
    </w:p>
    <w:p>
      <w:pPr>
        <w:widowControl/>
        <w:numPr>
          <w:ilvl w:val="0"/>
          <w:numId w:val="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includes //包含的构建文件</w:t>
      </w:r>
    </w:p>
    <w:p>
      <w:pPr>
        <w:widowControl/>
        <w:numPr>
          <w:ilvl w:val="0"/>
          <w:numId w:val="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target</w:t>
      </w:r>
      <w:r>
        <w:rPr>
          <w:rFonts w:hint="default" w:ascii="Verdana" w:hAnsi="Verdana" w:cs="Verdana"/>
          <w:b w:val="0"/>
          <w:i w:val="0"/>
          <w:caps w:val="0"/>
          <w:color w:val="454545"/>
          <w:spacing w:val="0"/>
          <w:sz w:val="20"/>
          <w:szCs w:val="20"/>
          <w:bdr w:val="none" w:color="auto" w:sz="0" w:space="0"/>
          <w:vertAlign w:val="subscript"/>
        </w:rPr>
        <w:t>defaults</w:t>
      </w:r>
      <w:r>
        <w:rPr>
          <w:rFonts w:hint="default" w:ascii="Verdana" w:hAnsi="Verdana" w:cs="Verdana"/>
          <w:b w:val="0"/>
          <w:i w:val="0"/>
          <w:caps w:val="0"/>
          <w:color w:val="454545"/>
          <w:spacing w:val="0"/>
          <w:sz w:val="20"/>
          <w:szCs w:val="20"/>
          <w:bdr w:val="none" w:color="auto" w:sz="0" w:space="0"/>
        </w:rPr>
        <w:t> //构建目标默认属性</w:t>
      </w:r>
    </w:p>
    <w:p>
      <w:pPr>
        <w:widowControl/>
        <w:numPr>
          <w:ilvl w:val="0"/>
          <w:numId w:val="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targets //构建目标列表</w:t>
      </w:r>
    </w:p>
    <w:p>
      <w:pPr>
        <w:widowControl/>
        <w:numPr>
          <w:ilvl w:val="0"/>
          <w:numId w:val="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variables //</w:t>
      </w:r>
      <w:bookmarkStart w:id="0" w:name="_GoBack"/>
      <w:bookmarkEnd w:id="0"/>
      <w:r>
        <w:rPr>
          <w:rFonts w:hint="default" w:ascii="Verdana" w:hAnsi="Verdana" w:cs="Verdana"/>
          <w:b w:val="0"/>
          <w:i w:val="0"/>
          <w:caps w:val="0"/>
          <w:color w:val="454545"/>
          <w:spacing w:val="0"/>
          <w:sz w:val="20"/>
          <w:szCs w:val="20"/>
          <w:bdr w:val="none" w:color="auto" w:sz="0" w:space="0"/>
        </w:rPr>
        <w:t>构建文件使用的变量</w:t>
      </w:r>
    </w:p>
    <w:p>
      <w:pPr>
        <w:pStyle w:val="5"/>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1.1.3.1 conditions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conditions分为两种行为。普通的conditions就在load构建文件之后立即计算，另外一种是target</w:t>
      </w:r>
      <w:r>
        <w:rPr>
          <w:rFonts w:hint="default" w:ascii="Verdana" w:hAnsi="Verdana" w:cs="Verdana"/>
          <w:b w:val="0"/>
          <w:i w:val="0"/>
          <w:caps w:val="0"/>
          <w:color w:val="454545"/>
          <w:spacing w:val="0"/>
          <w:sz w:val="20"/>
          <w:szCs w:val="20"/>
          <w:bdr w:val="none" w:color="auto" w:sz="0" w:space="0"/>
          <w:vertAlign w:val="subscript"/>
        </w:rPr>
        <w:t>conditions</w:t>
      </w:r>
      <w:r>
        <w:rPr>
          <w:rFonts w:hint="default" w:ascii="Verdana" w:hAnsi="Verdana" w:cs="Verdana"/>
          <w:b w:val="0"/>
          <w:i w:val="0"/>
          <w:caps w:val="0"/>
          <w:color w:val="454545"/>
          <w:spacing w:val="0"/>
          <w:sz w:val="20"/>
          <w:szCs w:val="20"/>
          <w:bdr w:val="none" w:color="auto" w:sz="0" w:space="0"/>
        </w:rPr>
        <w:t>是在计算完成依赖之后然后来进行计算的，两个过程分别就是early and late phases阶段。对于conditions写法非常简单：</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'conditions':[_x000D_    ['OS==Linux',{'sources':['linux_interface.cc']}]_x000D_]</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对于condition的判断，主要还是为了能够修改一些描述属性。从文档上来看的话，默认提供的条件就是OS判断，其他判断应该都是变量的判断。</w:t>
      </w:r>
    </w:p>
    <w:p>
      <w:pPr>
        <w:pStyle w:val="5"/>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1.1.3.2 targets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target部分的话会对target</w:t>
      </w:r>
      <w:r>
        <w:rPr>
          <w:rFonts w:hint="default" w:ascii="Verdana" w:hAnsi="Verdana" w:cs="Verdana"/>
          <w:b w:val="0"/>
          <w:i w:val="0"/>
          <w:caps w:val="0"/>
          <w:color w:val="454545"/>
          <w:spacing w:val="0"/>
          <w:sz w:val="20"/>
          <w:szCs w:val="20"/>
          <w:bdr w:val="none" w:color="auto" w:sz="0" w:space="0"/>
          <w:vertAlign w:val="subscript"/>
        </w:rPr>
        <w:t>defaults里面设定的内容默认进行merge。比如上面例子的话，对于target</w:t>
      </w:r>
      <w:r>
        <w:rPr>
          <w:rFonts w:hint="default" w:ascii="Verdana" w:hAnsi="Verdana" w:cs="Verdana"/>
          <w:b w:val="0"/>
          <w:i w:val="0"/>
          <w:caps w:val="0"/>
          <w:color w:val="454545"/>
          <w:spacing w:val="0"/>
          <w:sz w:val="20"/>
          <w:szCs w:val="20"/>
          <w:bdr w:val="none" w:color="auto" w:sz="0" w:space="0"/>
        </w:rPr>
        <w:t>/test来说， 使用的defines就会是-DDEBUG -DFOO。当然对于这种东西是可以进行其他策略选择的，比如如果修改成下面格式，那么就是直接替换：</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'defines=':['FOO']</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生成的defines就是-DFOO了。或者是可以剔除掉：</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'defines!':['DEBUG']_x000D_</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生成的defines就没有任何内容了。通过在选项key后面添加操作符号来达到自定义目的(相对于全局环境).</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对于一个target包括了下面这些重要属性：</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actions(list) //执行命令</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all</w:t>
      </w:r>
      <w:r>
        <w:rPr>
          <w:rFonts w:hint="default" w:ascii="Verdana" w:hAnsi="Verdana" w:cs="Verdana"/>
          <w:b w:val="0"/>
          <w:i w:val="0"/>
          <w:caps w:val="0"/>
          <w:color w:val="454545"/>
          <w:spacing w:val="0"/>
          <w:sz w:val="20"/>
          <w:szCs w:val="20"/>
          <w:bdr w:val="none" w:color="auto" w:sz="0" w:space="0"/>
          <w:vertAlign w:val="subscript"/>
        </w:rPr>
        <w:t>dependentsettings</w:t>
      </w:r>
      <w:r>
        <w:rPr>
          <w:rFonts w:hint="default" w:ascii="Verdana" w:hAnsi="Verdana" w:cs="Verdana"/>
          <w:b w:val="0"/>
          <w:i w:val="0"/>
          <w:caps w:val="0"/>
          <w:color w:val="454545"/>
          <w:spacing w:val="0"/>
          <w:sz w:val="20"/>
          <w:szCs w:val="20"/>
          <w:bdr w:val="none" w:color="auto" w:sz="0" w:space="0"/>
        </w:rPr>
        <w:t>(dict) //如果依赖这个target的话，需要使用的设置</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configurations(dict) //配置</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defines(list) //对于C/C++的defines</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dependencies(list) //依赖对象。如果是本文件的话那么直接引用，如果是其他文件的话，使用path/xxx.gyp:target.</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direct</w:t>
      </w:r>
      <w:r>
        <w:rPr>
          <w:rFonts w:hint="default" w:ascii="Verdana" w:hAnsi="Verdana" w:cs="Verdana"/>
          <w:b w:val="0"/>
          <w:i w:val="0"/>
          <w:caps w:val="0"/>
          <w:color w:val="454545"/>
          <w:spacing w:val="0"/>
          <w:sz w:val="20"/>
          <w:szCs w:val="20"/>
          <w:bdr w:val="none" w:color="auto" w:sz="0" w:space="0"/>
          <w:vertAlign w:val="subscript"/>
        </w:rPr>
        <w:t>dependentsettings</w:t>
      </w:r>
      <w:r>
        <w:rPr>
          <w:rFonts w:hint="default" w:ascii="Verdana" w:hAnsi="Verdana" w:cs="Verdana"/>
          <w:b w:val="0"/>
          <w:i w:val="0"/>
          <w:caps w:val="0"/>
          <w:color w:val="454545"/>
          <w:spacing w:val="0"/>
          <w:sz w:val="20"/>
          <w:szCs w:val="20"/>
          <w:bdr w:val="none" w:color="auto" w:sz="0" w:space="0"/>
        </w:rPr>
        <w:t>(dict) //直接依赖这个taregt的话，需要使用的设置</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include</w:t>
      </w:r>
      <w:r>
        <w:rPr>
          <w:rFonts w:hint="default" w:ascii="Verdana" w:hAnsi="Verdana" w:cs="Verdana"/>
          <w:b w:val="0"/>
          <w:i w:val="0"/>
          <w:caps w:val="0"/>
          <w:color w:val="454545"/>
          <w:spacing w:val="0"/>
          <w:sz w:val="20"/>
          <w:szCs w:val="20"/>
          <w:bdr w:val="none" w:color="auto" w:sz="0" w:space="0"/>
          <w:vertAlign w:val="subscript"/>
        </w:rPr>
        <w:t>dirs</w:t>
      </w:r>
      <w:r>
        <w:rPr>
          <w:rFonts w:hint="default" w:ascii="Verdana" w:hAnsi="Verdana" w:cs="Verdana"/>
          <w:b w:val="0"/>
          <w:i w:val="0"/>
          <w:caps w:val="0"/>
          <w:color w:val="454545"/>
          <w:spacing w:val="0"/>
          <w:sz w:val="20"/>
          <w:szCs w:val="20"/>
          <w:bdr w:val="none" w:color="auto" w:sz="0" w:space="0"/>
        </w:rPr>
        <w:t>(list) //头文件目录</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libraries(list) //目标需要链接的库</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link</w:t>
      </w:r>
      <w:r>
        <w:rPr>
          <w:rFonts w:hint="default" w:ascii="Verdana" w:hAnsi="Verdana" w:cs="Verdana"/>
          <w:b w:val="0"/>
          <w:i w:val="0"/>
          <w:caps w:val="0"/>
          <w:color w:val="454545"/>
          <w:spacing w:val="0"/>
          <w:sz w:val="20"/>
          <w:szCs w:val="20"/>
          <w:bdr w:val="none" w:color="auto" w:sz="0" w:space="0"/>
          <w:vertAlign w:val="subscript"/>
        </w:rPr>
        <w:t>settings</w:t>
      </w:r>
      <w:r>
        <w:rPr>
          <w:rFonts w:hint="default" w:ascii="Verdana" w:hAnsi="Verdana" w:cs="Verdana"/>
          <w:b w:val="0"/>
          <w:i w:val="0"/>
          <w:caps w:val="0"/>
          <w:color w:val="454545"/>
          <w:spacing w:val="0"/>
          <w:sz w:val="20"/>
          <w:szCs w:val="20"/>
          <w:bdr w:val="none" w:color="auto" w:sz="0" w:space="0"/>
        </w:rPr>
        <w:t>(dict) //依赖这个target，需要使用的链接参数</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sources(list) //源文件</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target</w:t>
      </w:r>
      <w:r>
        <w:rPr>
          <w:rFonts w:hint="default" w:ascii="Verdana" w:hAnsi="Verdana" w:cs="Verdana"/>
          <w:b w:val="0"/>
          <w:i w:val="0"/>
          <w:caps w:val="0"/>
          <w:color w:val="454545"/>
          <w:spacing w:val="0"/>
          <w:sz w:val="20"/>
          <w:szCs w:val="20"/>
          <w:bdr w:val="none" w:color="auto" w:sz="0" w:space="0"/>
          <w:vertAlign w:val="subscript"/>
        </w:rPr>
        <w:t>conditions</w:t>
      </w:r>
      <w:r>
        <w:rPr>
          <w:rFonts w:hint="default" w:ascii="Verdana" w:hAnsi="Verdana" w:cs="Verdana"/>
          <w:b w:val="0"/>
          <w:i w:val="0"/>
          <w:caps w:val="0"/>
          <w:color w:val="454545"/>
          <w:spacing w:val="0"/>
          <w:sz w:val="20"/>
          <w:szCs w:val="20"/>
          <w:bdr w:val="none" w:color="auto" w:sz="0" w:space="0"/>
        </w:rPr>
        <w:t>(list) //和conditions类似，但是是在完全计算之后然后来判断</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target</w:t>
      </w:r>
      <w:r>
        <w:rPr>
          <w:rFonts w:hint="default" w:ascii="Verdana" w:hAnsi="Verdana" w:cs="Verdana"/>
          <w:b w:val="0"/>
          <w:i w:val="0"/>
          <w:caps w:val="0"/>
          <w:color w:val="454545"/>
          <w:spacing w:val="0"/>
          <w:sz w:val="20"/>
          <w:szCs w:val="20"/>
          <w:bdr w:val="none" w:color="auto" w:sz="0" w:space="0"/>
          <w:vertAlign w:val="subscript"/>
        </w:rPr>
        <w:t>name</w:t>
      </w:r>
      <w:r>
        <w:rPr>
          <w:rFonts w:hint="default" w:ascii="Verdana" w:hAnsi="Verdana" w:cs="Verdana"/>
          <w:b w:val="0"/>
          <w:i w:val="0"/>
          <w:caps w:val="0"/>
          <w:color w:val="454545"/>
          <w:spacing w:val="0"/>
          <w:sz w:val="20"/>
          <w:szCs w:val="20"/>
          <w:bdr w:val="none" w:color="auto" w:sz="0" w:space="0"/>
        </w:rPr>
        <w:t>(string) //名字</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type //目标类型，现在只是支持static</w:t>
      </w:r>
      <w:r>
        <w:rPr>
          <w:rFonts w:hint="default" w:ascii="Verdana" w:hAnsi="Verdana" w:cs="Verdana"/>
          <w:b w:val="0"/>
          <w:i w:val="0"/>
          <w:caps w:val="0"/>
          <w:color w:val="454545"/>
          <w:spacing w:val="0"/>
          <w:sz w:val="20"/>
          <w:szCs w:val="20"/>
          <w:bdr w:val="none" w:color="auto" w:sz="0" w:space="0"/>
          <w:vertAlign w:val="subscript"/>
        </w:rPr>
        <w:t>library</w:t>
      </w:r>
      <w:r>
        <w:rPr>
          <w:rFonts w:hint="default" w:ascii="Verdana" w:hAnsi="Verdana" w:cs="Verdana"/>
          <w:b w:val="0"/>
          <w:i w:val="0"/>
          <w:caps w:val="0"/>
          <w:color w:val="454545"/>
          <w:spacing w:val="0"/>
          <w:sz w:val="20"/>
          <w:szCs w:val="20"/>
          <w:bdr w:val="none" w:color="auto" w:sz="0" w:space="0"/>
        </w:rPr>
        <w:t>,shared</w:t>
      </w:r>
      <w:r>
        <w:rPr>
          <w:rFonts w:hint="default" w:ascii="Verdana" w:hAnsi="Verdana" w:cs="Verdana"/>
          <w:b w:val="0"/>
          <w:i w:val="0"/>
          <w:caps w:val="0"/>
          <w:color w:val="454545"/>
          <w:spacing w:val="0"/>
          <w:sz w:val="20"/>
          <w:szCs w:val="20"/>
          <w:bdr w:val="none" w:color="auto" w:sz="0" w:space="0"/>
          <w:vertAlign w:val="subscript"/>
        </w:rPr>
        <w:t>library</w:t>
      </w:r>
      <w:r>
        <w:rPr>
          <w:rFonts w:hint="default" w:ascii="Verdana" w:hAnsi="Verdana" w:cs="Verdana"/>
          <w:b w:val="0"/>
          <w:i w:val="0"/>
          <w:caps w:val="0"/>
          <w:color w:val="454545"/>
          <w:spacing w:val="0"/>
          <w:sz w:val="20"/>
          <w:szCs w:val="20"/>
          <w:bdr w:val="none" w:color="auto" w:sz="0" w:space="0"/>
        </w:rPr>
        <w:t>,executable和none</w:t>
      </w:r>
    </w:p>
    <w:p>
      <w:pPr>
        <w:pStyle w:val="5"/>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1.1.3.3 includes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gyp倾向的组织就是在toplevel上面存在一个gyp文件，可以存在子目录下面，但是子目录下面并不存放一个完整的构建文件， 通常只是存放构建文件的片段。为了区分，后缀为gypi。本身来说，这个gypi并不可以直接被gyp所接受生成native构建系统文件， 唯一的作用就是被toplevel的gyp文件进行include。如果对于Linux系统来说，最终生成的Makefile应该是一份大Makefile并且没有递归make的操作。 关于构造一个没有递归的Makefile是非常有价值的，不管是对于调试还是提升编译速度方面。可以参考文章Recusive Make Considered Harmful.</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一旦我们允许include子目录的gypi文件进来，我们就必须规定哪些字段应该是文件。原因是假设存在src目录下面有src/BUILD.gypi这样一个文件，sources内容如下:</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'sources':['src.cc']</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而在上层BUILD.gyp文件里面，使用includes语法：</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'includes':['./src/BUILD.gypi']</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那么在生成大Makefile的时候，我们必须清楚'sources'字段里面内容都是文件，不应该直接使用src.cc， 相反应该加上目录前缀src，</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最终应该使用src/src.cc这样一个文件。关于哪些字段里面内容是路径， 这个在gyp里面有详细规定，在后面小节里面我们也会提到。</w:t>
      </w:r>
    </w:p>
    <w:p>
      <w:pPr>
        <w:pStyle w:val="5"/>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1.1.3.4 actions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actions是targets里面的一个特殊属性，主要是用来进行target的自定义操作的。关于rule的部分， 应该问问huangjun@baidu.com,因为他实际操作过gyp并且阅读过Chrmoium里面的.gyp文件。</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每个action是一个dict，主要包含4个属性：</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action</w:t>
      </w:r>
      <w:r>
        <w:rPr>
          <w:rFonts w:hint="default" w:ascii="Verdana" w:hAnsi="Verdana" w:cs="Verdana"/>
          <w:b w:val="0"/>
          <w:i w:val="0"/>
          <w:caps w:val="0"/>
          <w:color w:val="454545"/>
          <w:spacing w:val="0"/>
          <w:sz w:val="20"/>
          <w:szCs w:val="20"/>
          <w:bdr w:val="none" w:color="auto" w:sz="0" w:space="0"/>
          <w:vertAlign w:val="subscript"/>
        </w:rPr>
        <w:t>name</w:t>
      </w:r>
      <w:r>
        <w:rPr>
          <w:rFonts w:hint="default" w:ascii="Verdana" w:hAnsi="Verdana" w:cs="Verdana"/>
          <w:b w:val="0"/>
          <w:i w:val="0"/>
          <w:caps w:val="0"/>
          <w:color w:val="454545"/>
          <w:spacing w:val="0"/>
          <w:sz w:val="20"/>
          <w:szCs w:val="20"/>
          <w:bdr w:val="none" w:color="auto" w:sz="0" w:space="0"/>
        </w:rPr>
        <w:t>(string). //操作名称</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input(list) //输入文件</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outputs(list) //输出文件</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actions(list) //命令</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有了这些属性就可以做一个完整的操作抽象。</w:t>
      </w:r>
    </w:p>
    <w:p>
      <w:pPr>
        <w:pStyle w:val="5"/>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1.1.3.5 variables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variables这个小节里面是进行变量的定义，格式是dict。下面是一个例子：</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'variables':{_x000D_    'common_files':['src/common.cc','src/interface.cc'],_x000D_}</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为了引用变量，我们可以这样编写：</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&lt;(common_files)_x000D_&lt;@(common_files)_x000D_&gt;(common_files)_x000D_&gt;@(common_files)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总之引用变量必须加上(),同时在前面加上&lt;,&lt;@,&gt;,&gt;@的4种中一种前缀符号。关于前缀符号的含义， 会在后面的operator小节里面说明。</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对于变量类型，一共分为3类：</w:t>
      </w:r>
    </w:p>
    <w:p>
      <w:pPr>
        <w:widowControl/>
        <w:numPr>
          <w:ilvl w:val="0"/>
          <w:numId w:val="1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predefined variables //预定义变量</w:t>
      </w:r>
    </w:p>
    <w:p>
      <w:pPr>
        <w:widowControl/>
        <w:numPr>
          <w:ilvl w:val="0"/>
          <w:numId w:val="1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user-defined variables //用户定义变量</w:t>
      </w:r>
    </w:p>
    <w:p>
      <w:pPr>
        <w:widowControl/>
        <w:numPr>
          <w:ilvl w:val="0"/>
          <w:numId w:val="1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automatic variables //自动变量</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预定义变量比如OS(系统环境),EXECUTABLE</w:t>
      </w:r>
      <w:r>
        <w:rPr>
          <w:rFonts w:hint="default" w:ascii="Verdana" w:hAnsi="Verdana" w:cs="Verdana"/>
          <w:b w:val="0"/>
          <w:i w:val="0"/>
          <w:caps w:val="0"/>
          <w:color w:val="454545"/>
          <w:spacing w:val="0"/>
          <w:sz w:val="20"/>
          <w:szCs w:val="20"/>
          <w:bdr w:val="none" w:color="auto" w:sz="0" w:space="0"/>
          <w:vertAlign w:val="subscript"/>
        </w:rPr>
        <w:t>SUFFIX</w:t>
      </w:r>
      <w:r>
        <w:rPr>
          <w:rFonts w:hint="default" w:ascii="Verdana" w:hAnsi="Verdana" w:cs="Verdana"/>
          <w:b w:val="0"/>
          <w:i w:val="0"/>
          <w:caps w:val="0"/>
          <w:color w:val="454545"/>
          <w:spacing w:val="0"/>
          <w:sz w:val="20"/>
          <w:szCs w:val="20"/>
          <w:bdr w:val="none" w:color="auto" w:sz="0" w:space="0"/>
        </w:rPr>
        <w:t>(可执行文件后缀).用户自定义变量就不再赘述。</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自动变量类似于Makefile里面的$@,$</w:t>
      </w:r>
      <w:r>
        <w:rPr>
          <w:rFonts w:hint="default" w:ascii="Verdana" w:hAnsi="Verdana" w:cs="Verdana"/>
          <w:b w:val="0"/>
          <w:i w:val="0"/>
          <w:caps w:val="0"/>
          <w:color w:val="454545"/>
          <w:spacing w:val="0"/>
          <w:sz w:val="20"/>
          <w:szCs w:val="20"/>
          <w:bdr w:val="none" w:color="auto" w:sz="0" w:space="0"/>
          <w:vertAlign w:val="superscript"/>
        </w:rPr>
        <w:t>这样的变量，好比反射。比如在target</w:t>
      </w:r>
      <w:r>
        <w:rPr>
          <w:rFonts w:hint="default" w:ascii="Verdana" w:hAnsi="Verdana" w:cs="Verdana"/>
          <w:b w:val="0"/>
          <w:i w:val="0"/>
          <w:caps w:val="0"/>
          <w:color w:val="454545"/>
          <w:spacing w:val="0"/>
          <w:sz w:val="20"/>
          <w:szCs w:val="20"/>
          <w:bdr w:val="none" w:color="auto" w:sz="0" w:space="0"/>
          <w:vertAlign w:val="subscript"/>
        </w:rPr>
        <w:t>conditions部分的话，</w:t>
      </w:r>
      <w:r>
        <w:rPr>
          <w:rFonts w:hint="default" w:ascii="Verdana" w:hAnsi="Verdana" w:cs="Verdana"/>
          <w:b w:val="0"/>
          <w:i w:val="0"/>
          <w:caps w:val="0"/>
          <w:color w:val="454545"/>
          <w:spacing w:val="0"/>
          <w:sz w:val="20"/>
          <w:szCs w:val="20"/>
          <w:bdr w:val="none" w:color="auto" w:sz="0" w:space="0"/>
        </w:rPr>
        <w:t>我们根据不同类型程序来做不同的condition：</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'target_conditions':[_x000D_['_type=='static_library',{'sources':['func.cc']}]_x000D_]</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这样对于target为static</w:t>
      </w:r>
      <w:r>
        <w:rPr>
          <w:rFonts w:hint="default" w:ascii="Verdana" w:hAnsi="Verdana" w:cs="Verdana"/>
          <w:b w:val="0"/>
          <w:i w:val="0"/>
          <w:caps w:val="0"/>
          <w:color w:val="454545"/>
          <w:spacing w:val="0"/>
          <w:sz w:val="20"/>
          <w:szCs w:val="20"/>
          <w:bdr w:val="none" w:color="auto" w:sz="0" w:space="0"/>
          <w:vertAlign w:val="subscript"/>
        </w:rPr>
        <w:t>library都会联编func</w:t>
      </w:r>
      <w:r>
        <w:rPr>
          <w:rFonts w:hint="default" w:ascii="Verdana" w:hAnsi="Verdana" w:cs="Verdana"/>
          <w:b w:val="0"/>
          <w:i w:val="0"/>
          <w:caps w:val="0"/>
          <w:color w:val="454545"/>
          <w:spacing w:val="0"/>
          <w:sz w:val="20"/>
          <w:szCs w:val="20"/>
          <w:bdr w:val="none" w:color="auto" w:sz="0" w:space="0"/>
        </w:rPr>
        <w:t>.cc这个文件了，自动变量是就是属性名称之前加上</w:t>
      </w:r>
      <w:r>
        <w:rPr>
          <w:rFonts w:hint="default" w:ascii="Verdana" w:hAnsi="Verdana" w:cs="Verdana"/>
          <w:b w:val="0"/>
          <w:i w:val="0"/>
          <w:caps w:val="0"/>
          <w:color w:val="454545"/>
          <w:spacing w:val="0"/>
          <w:sz w:val="20"/>
          <w:szCs w:val="20"/>
          <w:bdr w:val="none" w:color="auto" w:sz="0" w:space="0"/>
          <w:vertAlign w:val="subscript"/>
        </w:rPr>
        <w:t>构成的。</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存在自动变量非常必要。有时候我们在全局环境中，希望根据不同的条件来定义不同的行为，并且是在计算的同时在来做条件判断的。 这样就提出一个要求就是，条件判断部分必须有能力知道，当前到底在计算什么东西(反射)。</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1.1.4 early and late phases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对于变量展开和条件判断有两个不同的阶段：</w:t>
      </w:r>
    </w:p>
    <w:p>
      <w:pPr>
        <w:widowControl/>
        <w:numPr>
          <w:ilvl w:val="0"/>
          <w:numId w:val="1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载入文件之后进行，就是early phase。</w:t>
      </w:r>
    </w:p>
    <w:p>
      <w:pPr>
        <w:widowControl/>
        <w:numPr>
          <w:ilvl w:val="0"/>
          <w:numId w:val="1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计算完成之后进行，就是late phase。</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对于两个阶段允许不同操作是非常必要的。对于early phase这个肯定需要，而对于late phase的话， 有时候我们是希望了解到gyp处理完成某个target之后所有信息，然后进行判断的。</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ps:comake2在设计的时候，就没有考虑late phase这个功能。造成没有办法在应用层添加延迟计算这样一个特性。 最终只能够是修改comake2代码来完成需求。</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1.1.5 operator</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关于每个操作符号的含义：</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x= //字段内容进行覆盖</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x? //如果字段没有定义，那么就进行覆盖</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x+ //字段内容进行merge</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&lt; (x) //early phase计算变量x，并且以string类型返回结果</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&gt; (x) //late phase计算变量x，并且以string类型返回结果</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&lt; @(x) //early phase计算变量x，并且以list类型返回结果</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&gt; @(x) //late phase计算变量x，并且以list类型返回结果</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x! //从已有的x字段中排除部分</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x/ //操作允许使用include/exclude，内容是一个正则表达式来进行包含和排除列表里面内容</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&lt; !(x) //认为x是一个shell command，得到执行结果作为string类型返回</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&lt; !@(x) //认为x是一个shell command，得到执行结果作为list类型返回</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1.1.6 路径内容属性</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在includes这个小节提到了，gyp规定了某些属性的内容必须为路径。这些属性是：</w:t>
      </w:r>
    </w:p>
    <w:p>
      <w:pPr>
        <w:widowControl/>
        <w:numPr>
          <w:ilvl w:val="0"/>
          <w:numId w:val="1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files.</w:t>
      </w:r>
    </w:p>
    <w:p>
      <w:pPr>
        <w:widowControl/>
        <w:numPr>
          <w:ilvl w:val="0"/>
          <w:numId w:val="1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include</w:t>
      </w:r>
      <w:r>
        <w:rPr>
          <w:rFonts w:hint="default" w:ascii="Verdana" w:hAnsi="Verdana" w:cs="Verdana"/>
          <w:b w:val="0"/>
          <w:i w:val="0"/>
          <w:caps w:val="0"/>
          <w:color w:val="454545"/>
          <w:spacing w:val="0"/>
          <w:sz w:val="20"/>
          <w:szCs w:val="20"/>
          <w:bdr w:val="none" w:color="auto" w:sz="0" w:space="0"/>
          <w:vertAlign w:val="subscript"/>
        </w:rPr>
        <w:t>dirs</w:t>
      </w:r>
      <w:r>
        <w:rPr>
          <w:rFonts w:hint="default" w:ascii="Verdana" w:hAnsi="Verdana" w:cs="Verdana"/>
          <w:b w:val="0"/>
          <w:i w:val="0"/>
          <w:caps w:val="0"/>
          <w:color w:val="454545"/>
          <w:spacing w:val="0"/>
          <w:sz w:val="20"/>
          <w:szCs w:val="20"/>
          <w:bdr w:val="none" w:color="auto" w:sz="0" w:space="0"/>
        </w:rPr>
        <w:t>.</w:t>
      </w:r>
    </w:p>
    <w:p>
      <w:pPr>
        <w:widowControl/>
        <w:numPr>
          <w:ilvl w:val="0"/>
          <w:numId w:val="1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inputs.</w:t>
      </w:r>
    </w:p>
    <w:p>
      <w:pPr>
        <w:widowControl/>
        <w:numPr>
          <w:ilvl w:val="0"/>
          <w:numId w:val="1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libraries.</w:t>
      </w:r>
    </w:p>
    <w:p>
      <w:pPr>
        <w:widowControl/>
        <w:numPr>
          <w:ilvl w:val="0"/>
          <w:numId w:val="1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outputs.</w:t>
      </w:r>
    </w:p>
    <w:p>
      <w:pPr>
        <w:widowControl/>
        <w:numPr>
          <w:ilvl w:val="0"/>
          <w:numId w:val="1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sources.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但是gyp对于里面的内容也做了一些特殊处理。对于内容来说，如果以下面这些字符开头：</w:t>
      </w:r>
    </w:p>
    <w:p>
      <w:pPr>
        <w:widowControl/>
        <w:numPr>
          <w:ilvl w:val="0"/>
          <w:numId w:val="1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 //绝对路径</w:t>
      </w:r>
    </w:p>
    <w:p>
      <w:pPr>
        <w:widowControl/>
        <w:numPr>
          <w:ilvl w:val="0"/>
          <w:numId w:val="1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 //变量</w:t>
      </w:r>
    </w:p>
    <w:p>
      <w:pPr>
        <w:widowControl/>
        <w:numPr>
          <w:ilvl w:val="0"/>
          <w:numId w:val="1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 //链接参数比如-lm</w:t>
      </w:r>
    </w:p>
    <w:p>
      <w:pPr>
        <w:widowControl/>
        <w:numPr>
          <w:ilvl w:val="0"/>
          <w:numId w:val="1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&lt; ,&gt;,! //operator</w:t>
      </w:r>
    </w:p>
    <w:p>
      <w:pPr>
        <w:widowControl/>
        <w:numPr>
          <w:ilvl w:val="0"/>
          <w:numId w:val="1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其他作为相对路径</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1.1.7 总结</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gyp文档缺乏导致在分析这个系统的时候，也没有完全使用只是通过阅读文档来完成的，没有一个可以run的Makefile。 同时Makefile也想当难读(尽管如此，还是稍微看了一下生成的Makefile).最好可以结合chromium源代码来看看gyp是如何使用的(时间有限,我没有做).</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gyp虽然是构建系统，并且通常来说构建文件倾向于使用描述性语言来完成，但是类json风格的描述性语言很容易形成过深的嵌套不利于阅读。 可以考虑使用其他方式描述性语言来完成。如果可以的话，结合过程语言也未尝不可。</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在运行时上gyp区分early和late phase两个阶段，同时允许通过target</w:t>
      </w:r>
      <w:r>
        <w:rPr>
          <w:rFonts w:hint="default" w:ascii="Verdana" w:hAnsi="Verdana" w:cs="Verdana"/>
          <w:b w:val="0"/>
          <w:i w:val="0"/>
          <w:caps w:val="0"/>
          <w:color w:val="454545"/>
          <w:spacing w:val="0"/>
          <w:sz w:val="20"/>
          <w:szCs w:val="20"/>
          <w:bdr w:val="none" w:color="auto" w:sz="0" w:space="0"/>
          <w:vertAlign w:val="subscript"/>
        </w:rPr>
        <w:t>defaults这样一个section来设定全局属性。</w:t>
      </w:r>
      <w:r>
        <w:rPr>
          <w:rFonts w:hint="default" w:ascii="Verdana" w:hAnsi="Verdana" w:cs="Verdana"/>
          <w:b w:val="0"/>
          <w:i w:val="0"/>
          <w:caps w:val="0"/>
          <w:color w:val="454545"/>
          <w:spacing w:val="0"/>
          <w:sz w:val="20"/>
          <w:szCs w:val="20"/>
          <w:bdr w:val="none" w:color="auto" w:sz="0" w:space="0"/>
        </w:rPr>
        <w:t>通过automatic variables这样的机制提供了反射功能，并且允许自定义操作，并且允许从外部shell中读取内容。 此外gyp允许提供跨模块之间的依赖管理(一个模块有如何这个模块被依赖的话，那么依赖这个模块的模块应该使用哪些属性).这些都是一个强大构建系统所必须的。</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从gyp层面就考虑了如何避免调用recursive make，通过规定某些属性内容只允许为路径名称并且允许include其他目录的.gpyi文件， 理论上可以生成不需要recurisve make的Makefile。同时在生成Makefile上面考虑了cross compile,out-of-source build问题。</w:t>
      </w:r>
    </w:p>
    <w:p>
      <w:pPr>
        <w:pStyle w:val="3"/>
        <w:widowControl/>
        <w:pBdr>
          <w:top w:val="none" w:color="auto" w:sz="0" w:space="0"/>
          <w:left w:val="none" w:color="auto" w:sz="0" w:space="0"/>
          <w:bottom w:val="dotted" w:color="D6D6D6" w:sz="6" w:space="0"/>
          <w:right w:val="none" w:color="auto" w:sz="0" w:space="0"/>
        </w:pBdr>
        <w:spacing w:before="450" w:beforeAutospacing="0" w:after="150" w:afterAutospacing="0" w:line="23" w:lineRule="atLeast"/>
        <w:ind w:left="0" w:right="0"/>
        <w:rPr>
          <w:b/>
        </w:rPr>
      </w:pPr>
      <w:r>
        <w:rPr>
          <w:rFonts w:hint="default" w:ascii="Verdana" w:hAnsi="Verdana" w:cs="Verdana"/>
          <w:b/>
          <w:i w:val="0"/>
          <w:caps w:val="0"/>
          <w:color w:val="454545"/>
          <w:spacing w:val="0"/>
          <w:sz w:val="20"/>
          <w:szCs w:val="20"/>
          <w:bdr w:val="none" w:color="auto" w:sz="0" w:space="0"/>
        </w:rPr>
        <w:t>1.2 Scons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地址在</w:t>
      </w:r>
      <w:r>
        <w:rPr>
          <w:rFonts w:hint="default" w:ascii="Verdana" w:hAnsi="Verdana" w:cs="Verdana"/>
          <w:b w:val="0"/>
          <w:i w:val="0"/>
          <w:caps w:val="0"/>
          <w:color w:val="FF6100"/>
          <w:spacing w:val="0"/>
          <w:sz w:val="20"/>
          <w:szCs w:val="20"/>
          <w:u w:val="single"/>
          <w:bdr w:val="none" w:color="auto" w:sz="0" w:space="0"/>
        </w:rPr>
        <w:fldChar w:fldCharType="begin"/>
      </w:r>
      <w:r>
        <w:rPr>
          <w:rFonts w:hint="default" w:ascii="Verdana" w:hAnsi="Verdana" w:cs="Verdana"/>
          <w:b w:val="0"/>
          <w:i w:val="0"/>
          <w:caps w:val="0"/>
          <w:color w:val="FF6100"/>
          <w:spacing w:val="0"/>
          <w:sz w:val="20"/>
          <w:szCs w:val="20"/>
          <w:u w:val="single"/>
          <w:bdr w:val="none" w:color="auto" w:sz="0" w:space="0"/>
        </w:rPr>
        <w:instrText xml:space="preserve"> HYPERLINK "http://www.scons.org/" </w:instrText>
      </w:r>
      <w:r>
        <w:rPr>
          <w:rFonts w:hint="default" w:ascii="Verdana" w:hAnsi="Verdana" w:cs="Verdana"/>
          <w:b w:val="0"/>
          <w:i w:val="0"/>
          <w:caps w:val="0"/>
          <w:color w:val="FF6100"/>
          <w:spacing w:val="0"/>
          <w:sz w:val="20"/>
          <w:szCs w:val="20"/>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http://www.scons.org/</w:t>
      </w:r>
      <w:r>
        <w:rPr>
          <w:rFonts w:hint="default" w:ascii="Verdana" w:hAnsi="Verdana" w:cs="Verdana"/>
          <w:b w:val="0"/>
          <w:i w:val="0"/>
          <w:caps w:val="0"/>
          <w:color w:val="FF6100"/>
          <w:spacing w:val="0"/>
          <w:sz w:val="20"/>
          <w:szCs w:val="20"/>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总体来说算是一个比较成熟的产品，也发布过相当多的版本经过很长时间的演化。 这里是一些已经使用scons的项目列表</w:t>
      </w:r>
      <w:r>
        <w:rPr>
          <w:rFonts w:hint="default" w:ascii="Verdana" w:hAnsi="Verdana" w:cs="Verdana"/>
          <w:b w:val="0"/>
          <w:i w:val="0"/>
          <w:caps w:val="0"/>
          <w:color w:val="FF6100"/>
          <w:spacing w:val="0"/>
          <w:sz w:val="20"/>
          <w:szCs w:val="20"/>
          <w:u w:val="single"/>
          <w:bdr w:val="none" w:color="auto" w:sz="0" w:space="0"/>
        </w:rPr>
        <w:fldChar w:fldCharType="begin"/>
      </w:r>
      <w:r>
        <w:rPr>
          <w:rFonts w:hint="default" w:ascii="Verdana" w:hAnsi="Verdana" w:cs="Verdana"/>
          <w:b w:val="0"/>
          <w:i w:val="0"/>
          <w:caps w:val="0"/>
          <w:color w:val="FF6100"/>
          <w:spacing w:val="0"/>
          <w:sz w:val="20"/>
          <w:szCs w:val="20"/>
          <w:u w:val="single"/>
          <w:bdr w:val="none" w:color="auto" w:sz="0" w:space="0"/>
        </w:rPr>
        <w:instrText xml:space="preserve"> HYPERLINK "http://www.scons.org/wiki/SconsProjects" </w:instrText>
      </w:r>
      <w:r>
        <w:rPr>
          <w:rFonts w:hint="default" w:ascii="Verdana" w:hAnsi="Verdana" w:cs="Verdana"/>
          <w:b w:val="0"/>
          <w:i w:val="0"/>
          <w:caps w:val="0"/>
          <w:color w:val="FF6100"/>
          <w:spacing w:val="0"/>
          <w:sz w:val="20"/>
          <w:szCs w:val="20"/>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http://www.scons.org/wiki/SconsProjects</w:t>
      </w:r>
      <w:r>
        <w:rPr>
          <w:rFonts w:hint="default" w:ascii="Verdana" w:hAnsi="Verdana" w:cs="Verdana"/>
          <w:b w:val="0"/>
          <w:i w:val="0"/>
          <w:caps w:val="0"/>
          <w:color w:val="FF6100"/>
          <w:spacing w:val="0"/>
          <w:sz w:val="20"/>
          <w:szCs w:val="20"/>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 可以看到比较有名的两个就是MongnoDB和v8。</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1.2.1 Make缺陷</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SCons对于Make缺陷也有一个总结，链接是</w:t>
      </w:r>
      <w:r>
        <w:rPr>
          <w:rFonts w:hint="default" w:ascii="Verdana" w:hAnsi="Verdana" w:cs="Verdana"/>
          <w:b w:val="0"/>
          <w:i w:val="0"/>
          <w:caps w:val="0"/>
          <w:color w:val="FF6100"/>
          <w:spacing w:val="0"/>
          <w:sz w:val="20"/>
          <w:szCs w:val="20"/>
          <w:u w:val="single"/>
          <w:bdr w:val="none" w:color="auto" w:sz="0" w:space="0"/>
        </w:rPr>
        <w:fldChar w:fldCharType="begin"/>
      </w:r>
      <w:r>
        <w:rPr>
          <w:rFonts w:hint="default" w:ascii="Verdana" w:hAnsi="Verdana" w:cs="Verdana"/>
          <w:b w:val="0"/>
          <w:i w:val="0"/>
          <w:caps w:val="0"/>
          <w:color w:val="FF6100"/>
          <w:spacing w:val="0"/>
          <w:sz w:val="20"/>
          <w:szCs w:val="20"/>
          <w:u w:val="single"/>
          <w:bdr w:val="none" w:color="auto" w:sz="0" w:space="0"/>
        </w:rPr>
        <w:instrText xml:space="preserve"> HYPERLINK "http://scons.org/wiki/FromMakeToScons" </w:instrText>
      </w:r>
      <w:r>
        <w:rPr>
          <w:rFonts w:hint="default" w:ascii="Verdana" w:hAnsi="Verdana" w:cs="Verdana"/>
          <w:b w:val="0"/>
          <w:i w:val="0"/>
          <w:caps w:val="0"/>
          <w:color w:val="FF6100"/>
          <w:spacing w:val="0"/>
          <w:sz w:val="20"/>
          <w:szCs w:val="20"/>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http://scons.org/wiki/FromMakeToScons</w:t>
      </w:r>
      <w:r>
        <w:rPr>
          <w:rFonts w:hint="default" w:ascii="Verdana" w:hAnsi="Verdana" w:cs="Verdana"/>
          <w:b w:val="0"/>
          <w:i w:val="0"/>
          <w:caps w:val="0"/>
          <w:color w:val="FF6100"/>
          <w:spacing w:val="0"/>
          <w:sz w:val="20"/>
          <w:szCs w:val="20"/>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 这里稍微总结一下，在设计Make代替品BuildSystem时候需要考虑到：</w:t>
      </w:r>
    </w:p>
    <w:p>
      <w:pPr>
        <w:widowControl/>
        <w:numPr>
          <w:ilvl w:val="0"/>
          <w:numId w:val="1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make的命令是不可移植的，也就是说，对于*nix和win32必须单独编写不同的make命令。</w:t>
      </w:r>
    </w:p>
    <w:p>
      <w:pPr>
        <w:widowControl/>
        <w:numPr>
          <w:ilvl w:val="0"/>
          <w:numId w:val="1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make对于递归目录处理会牺牲速度。同时从目录角度来说，可能会发生重复检查的情况。</w:t>
      </w:r>
    </w:p>
    <w:p>
      <w:pPr>
        <w:widowControl/>
        <w:numPr>
          <w:ilvl w:val="0"/>
          <w:numId w:val="1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make语法十分ugly。</w:t>
      </w:r>
    </w:p>
    <w:p>
      <w:pPr>
        <w:widowControl/>
        <w:numPr>
          <w:ilvl w:val="0"/>
          <w:numId w:val="1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make使用环境变量，这样造成很多问题不可复现。</w:t>
      </w:r>
    </w:p>
    <w:p>
      <w:pPr>
        <w:widowControl/>
        <w:numPr>
          <w:ilvl w:val="0"/>
          <w:numId w:val="1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make对于一些检查过于简单，造成很多时候你必须make clean然后重新make。</w:t>
      </w:r>
    </w:p>
    <w:p>
      <w:pPr>
        <w:widowControl/>
        <w:numPr>
          <w:ilvl w:val="0"/>
          <w:numId w:val="1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make缺乏自动分析编译依赖。</w:t>
      </w:r>
    </w:p>
    <w:p>
      <w:pPr>
        <w:widowControl/>
        <w:numPr>
          <w:ilvl w:val="0"/>
          <w:numId w:val="1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make难以调试，主要是在规则冲突方面。</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客观地说除了3之外，其他都是非常严重的问题。对于3的话，要看你使用Makefile到什么程度了。 除了这些之外，如果按照Ninja的说法来说，Makefile还有一个速度过慢的缺点。</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1.2.2 构建文件</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scons的构建文件名称是统一的都称为SConstruct。当然为了方便目录的组织，也允许在各个目录下面存放SConscript， 然后最上面SConstruct收集这些SConscript组织成为一个大的构建文件。</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和gyp所不同的是，scons并没有生成一个所在平台的构建系统文件(linux-&gt;Makefile)，而是直接解释SConstruct来进行构建。 避开native build system文件的生成在一定程度上可以简化工作量，但是自己需要来完成整个构建活动。 同时速度可能会打一些折扣(比如现在google推出的ninja的构建系统构建系统很好，而scons就不能有效利用这个工具,而gyp只需要稍加改动就支持).个人观点来看的话，生成native build system文件可能是一个更好的选择。</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下面是一个简单例子</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Program('main.cc')</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然后使用方式是</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[zhangyan@tc-cm-et18.tc.baidu.com test-scons]$ scons_x000D_scons: Reading SConscript files ..._x000D_scons: done reading SConscript files._x000D_scons: Building targets ..._x000D_g++ -o main.o -c main.cc_x000D_g++ -o main main.o_x000D_scons: done building targets.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使用scons默认用来构建里面所有的内容。当然也可以使用scons &lt;target&gt;来构建某个或者是某些target。</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 -c相当于make clean,scons -Q的话可以安静地构建，只是打印出真正执行的命令。</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如果是需要编译多个文件的话,可以使用python的列表格式。同时这些scons内置函数也是支持python的keyword argument这样的形式的：</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Program(target='hello',source=['main.cc','hello.cc'])</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然后我们执行</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scons: Reading SConscript files ..._x000D_scons: done reading SConscript files._x000D_scons: Building targets ..._x000D_g++ -o main.o -c main.cc_x000D_g++ -o hello.o -c hello.cc_x000D_g++ -o hello main.o hello.o_x000D_scons: done building targets.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我们可以看到，在这个SConstruct这个Python Script里面Program等东西都实现成为了scons的内置函数，</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然后在表达上文件列表就是使用python列表形式。这样在一定层面上这就让用户接触到了[]这样的格式， 用户可能就会意识到当前可能是一个脚本，而不是以一种透明方式展现出来。不过通常来说,这样问题并不是很大， 用户也能够忍受列表以及keyword argument这样的东西，同时对于高级用户(熟悉python)的人也感到比较亲切。</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同时我们必须注意到，scons在构建目录下面存放了一个.sconsign.dblite这样一个文件。这个文件应该是 使用sqlite这样关系数据库的。因为scons很多特性需要依赖存储数据，比如cache隐式依赖，记录文件的md5等等信息， 单独使用一个辅助文件存放信息是一个不错的选择。</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1.2.3 SConstruct文件剖析</w:t>
      </w:r>
    </w:p>
    <w:p>
      <w:pPr>
        <w:pStyle w:val="5"/>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1.2.3.1 Builder</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SConstruct主要支持的开发语言有C/C++以及Java。对于Java有专门的Builder，这里我们不谈.对于C/C++的Buidler有下面这几种：</w:t>
      </w:r>
    </w:p>
    <w:p>
      <w:pPr>
        <w:widowControl/>
        <w:numPr>
          <w:ilvl w:val="0"/>
          <w:numId w:val="1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Program //可执行程序</w:t>
      </w:r>
    </w:p>
    <w:p>
      <w:pPr>
        <w:widowControl/>
        <w:numPr>
          <w:ilvl w:val="0"/>
          <w:numId w:val="1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StaticLibrary //静态库</w:t>
      </w:r>
    </w:p>
    <w:p>
      <w:pPr>
        <w:widowControl/>
        <w:numPr>
          <w:ilvl w:val="0"/>
          <w:numId w:val="1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SharedLibrary //动态库</w:t>
      </w:r>
    </w:p>
    <w:p>
      <w:pPr>
        <w:widowControl/>
        <w:numPr>
          <w:ilvl w:val="0"/>
          <w:numId w:val="1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Object //目标文件</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当然为了完备，还提供了一个万能的Buidler就是Command。对于Command来说的话，使用方式如下：</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Command('hello',['main.cc','hello.cc'],'g++ -o $TARGET $SOURCES')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撇开具体使用方法我们不说，对于自定义命令来说，我们最主要关心三个方面：</w:t>
      </w:r>
    </w:p>
    <w:p>
      <w:pPr>
        <w:widowControl/>
        <w:numPr>
          <w:ilvl w:val="0"/>
          <w:numId w:val="1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target</w:t>
      </w:r>
    </w:p>
    <w:p>
      <w:pPr>
        <w:widowControl/>
        <w:numPr>
          <w:ilvl w:val="0"/>
          <w:numId w:val="1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dependencies</w:t>
      </w:r>
    </w:p>
    <w:p>
      <w:pPr>
        <w:widowControl/>
        <w:numPr>
          <w:ilvl w:val="0"/>
          <w:numId w:val="1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commands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在Command这个Builder很完整。同时为了方便还允许用户使用automatic variables，比如$TARGET和$SOURCES这两个变量， 类似于Makefile里面的$@和$</w:t>
      </w:r>
      <w:r>
        <w:rPr>
          <w:rFonts w:hint="default" w:ascii="Verdana" w:hAnsi="Verdana" w:cs="Verdana"/>
          <w:b w:val="0"/>
          <w:i w:val="0"/>
          <w:caps w:val="0"/>
          <w:color w:val="454545"/>
          <w:spacing w:val="0"/>
          <w:sz w:val="20"/>
          <w:szCs w:val="20"/>
          <w:bdr w:val="none" w:color="auto" w:sz="0" w:space="0"/>
          <w:vertAlign w:val="superscript"/>
        </w:rPr>
        <w:t>。关于Command讨论就到这里，接下来看看上面三个主要的Builder。</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1.2.3.1.1 编译参数和自动分析编译依赖</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默认情况下面如果这样写的话，那么是不能够制定任何编译参数的：</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Program('main.cc')</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要不使用下一节方法一样构建一个环境，要不就需要显示地构造Object对象：</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obj=Object('main.cc',CCFLAGS='-DDEBUG')_x000D_Program('main',obj)</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默认情况下面是不会自动分析编译依赖的，也就是说,如果main.h头文件发生变化的话，是不会发生重新构建的。</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为了强制能够自动分析编译依赖，需要显示写明CPPPATH，就是include path：</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obj=Object('main.cc',CCFLAGS='-DDEBUG',CPPPATH=['.'])_x000D_Program('main',obj)_x000D_Decider('make')</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Decider的意义是说按照时间戳更新的方式来检查，这个在检查依赖这节会提到。在做法上，</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个人猜测scons也是使用g++ -MM -MG这样的方式来分析编译依赖。通常来说耗时会比较长。因为scons允许在调用参数中缓存上次编译依赖， 强制刷新编译依赖等，这样可以在耗时和功能上达到一个比较好的折衷。</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1.2.3.1.2 源文件使用不同参数编译</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假设对于</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env1=Environment(CCFLAGS='-DDEBUG')_x000D_env1.Program(target='debug_main',source=['main.cc'],)_x000D_env2=Environment()_x000D_env2.Program(target='release_main',source=['main.cc'])</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关于Environment会在后面讲到，因为scons对于main.cc直接生成main.o这样文件，如果main.cc使用不同参数来进行编译的话如上，</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那么就可能出错。scons可以检测到对于同一个target使用不同参数编译，那么在执行时：</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[zhangyan@tc-cm-et18.tc.baidu.com test-scons]$ scons _x000D_scons: Reading SConscript files ..._x000D__x000D_scons: *** Two environments with different actions were specified for the same target: main.o_x000D_File "/home/zhangyan/test-scons/SConstruct", line 4, in &lt;module&gt;</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为了解决这个问题，可以使用Object这样的Builder来指定产生不同的文件名：</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env1=Environment(CCFLAGS='-DDEBUG')_x000D_obj1=env1.Object(target='debug_main',source=['main.cc'])_x000D_env1.Program(obj1)_x000D_env2=Environment()_x000D_obj2=env2.Object(target='release_main',source=['main.cc'])_x000D_env2.Program(obj2)</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执行之后</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[zhangyan@tc-cm-et18.tc.baidu.com test-scons]$ scons _x000D_scons: Reading SConscript files ..._x000D_scons: done reading SConscript files._x000D_scons: Building targets ..._x000D_g++ -o debug_main.o -c -DDEBUG main.cc_x000D_g++ -o debug_main debug_main.o_x000D_g++ -o release_main.o -c main.cc_x000D_g++ -o release_main release_main.o_x000D_scons: done building targets.</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1.2.3.1.3 库链接</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可执行程序需要进行库链接，使用方式也是非常简单。Program这个Builder下面提供LIBPATH和LIBS这两个keyword arguments， 可以用来指定所需要链接的库。</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这样来写链接库首先是比较符合用户习惯的，但是这样会造成一个问题，这个在comake2中出现过，也是导致comake2并不提倡这个做法的原因， 那就是这样写的话不好构建依赖。假设下面两种写法：</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Program('main.cc',LIBS='./lib/libcm.a')_x000D_Program('main.cc',LIBS='cm',LIBPATH=['./lib'])</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很明显第1中方式不仅仅写了所链接的库，scons本身还可以从中知道依赖什么文件，而comake2的做法就是希望用户显式依赖某个库。</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但是在scons中绕过了这个问题，是因为scons还有两个函数用来显示声明依赖的。对于显示声明依赖，个人看法是这个东西必须做为一个可选项， 对于小型程序显然用户希望构建系统自己生成依赖，而对于大型程序，显示声明依赖可以减少分析时间提高构建效率。</w:t>
      </w:r>
    </w:p>
    <w:p>
      <w:pPr>
        <w:pStyle w:val="5"/>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1.2.3.2 Dependencies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对于scons，除了在Builder里面提到的implicit dependencies这种隐式依赖，其他的依赖都必须显示说明的，或者是从指定的文件中进行分析。</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1.2.3.2.1 分析依赖</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关于依赖共有两种类型，一种是普通的依赖就是A-&gt;B，另外一种是顺序依赖。顺序依赖的意思是说，其实A-&gt;B并不是真正构建A依赖于构建B。 只不过我们希望在构建顺序上，B在A构建之前。如果B发生变化，A不一定发生构建。这两种依赖分别对应于scons里面的Depends和Requires函数， 当然这个在Makefile里面也有方法表现出来。scons还提供一个函数ParseDepends可以分析g++ -MM -MG产生的.d文件，然后来判断依赖。</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1.2.3.2.2 判断依赖变化</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判断依赖变化上，scons允许自己定义函数来判断文件是否发生变化。内置判断函数有下面几种：</w:t>
      </w:r>
    </w:p>
    <w:p>
      <w:pPr>
        <w:widowControl/>
        <w:numPr>
          <w:ilvl w:val="0"/>
          <w:numId w:val="1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Decider('make') //依赖对象修改时间是否比target修改时间大</w:t>
      </w:r>
    </w:p>
    <w:p>
      <w:pPr>
        <w:widowControl/>
        <w:numPr>
          <w:ilvl w:val="0"/>
          <w:numId w:val="1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Decider('timestamp-match') //依赖对象修改时间相对上次来说没有改变</w:t>
      </w:r>
    </w:p>
    <w:p>
      <w:pPr>
        <w:widowControl/>
        <w:numPr>
          <w:ilvl w:val="0"/>
          <w:numId w:val="1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Decider('MD5') //依赖对象内容的md5没有发生改变</w:t>
      </w:r>
    </w:p>
    <w:p>
      <w:pPr>
        <w:widowControl/>
        <w:numPr>
          <w:ilvl w:val="0"/>
          <w:numId w:val="1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或者是以上这些判断方式的组合</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同样依赖变化还包括构建方式的参数变化，这点是值得学习的。实现起来也不是很难，可以在数据库中记录前一个构建某个target的输入文件以及构建参数，如果构建参数发生变化的话，那么重新构建并且在数据库中进行记录。</w:t>
      </w:r>
    </w:p>
    <w:p>
      <w:pPr>
        <w:pStyle w:val="5"/>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1.2.3.3 Environment</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对于scons来说存在这么几个环境：</w:t>
      </w:r>
    </w:p>
    <w:p>
      <w:pPr>
        <w:widowControl/>
        <w:numPr>
          <w:ilvl w:val="0"/>
          <w:numId w:val="20"/>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External Environment //外部环境，可以通过import os获得</w:t>
      </w:r>
    </w:p>
    <w:p>
      <w:pPr>
        <w:widowControl/>
        <w:numPr>
          <w:ilvl w:val="0"/>
          <w:numId w:val="20"/>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Construction Environment //创建环境，我们可以在SConstruct里面填写</w:t>
      </w:r>
    </w:p>
    <w:p>
      <w:pPr>
        <w:widowControl/>
        <w:numPr>
          <w:ilvl w:val="0"/>
          <w:numId w:val="20"/>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Execution Environment //执行环境，scons在执行执行时所拥有的</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和make有点不同的是，scons有意不将External Environment导入到Construction Environment里面来。 理由简单也非常合理，那就是如果一旦将环境变量也纳入scons的逻辑的话，那么构建过程是不可重复的。 可就是说，在某个人机器上搞得定但是另外一个机器上搞不定仅仅是因为环境变量不同。</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默认情况下面scons有一个默认的环境DefaultEnvironment()可以获得。然后我们可以在一个环境下面定义Builder等内容。 同时scons针对环境这个对象有相当多的操作，比如Clone,Repliace,Merge等。</w:t>
      </w:r>
    </w:p>
    <w:p>
      <w:pPr>
        <w:pStyle w:val="5"/>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rFonts w:hint="default" w:ascii="Verdana" w:hAnsi="Verdana" w:cs="Verdana"/>
          <w:b/>
          <w:i w:val="0"/>
          <w:caps w:val="0"/>
          <w:color w:val="333333"/>
          <w:spacing w:val="0"/>
          <w:bdr w:val="none" w:color="auto" w:sz="0" w:space="0"/>
        </w:rPr>
        <w:t>1.2.3.4 Hierarchical Builds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层级目录之间的构建，在一开始也说过了，是通过导入其他目录下面的SConscript这样的文件来完成的， 最终也是在top-level directory上面发生构建。和gyp一样，SConscript也需要处理这样的问题， 就是定义哪些元素是file和directory,然后在解释的时候必须加上目录前缀。</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此外，相对于gyp,scons还引入了变量的export和import机制。某个SConscript可以export一部分变量出来， 然后另一个SConscript文件可以import这个变量进去。实现方式也非常简单，就是scons假设存在一个全局的变量池(variable pool),组织形式是一个字典。然后export就是写入这个字典，而import就是从这个字典导入内容。 跨文件之间的变量共享是非常必要的，这个在comake2里面共享编译依赖(已经做到),并且还有很强烈的需求就是共享编译参数(这点没有做到).</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1.2.4 其他问题</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scons提供了install方法，允许把某个文件安装到某个目录下面去，以相同或者是不同的名字安装。</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提供了平台无关的文件操作函数，比如copy,delete,rename,mkdir,touch等。这些函数做成为一个延迟函数对象.有一个Execute函数可以接受这些对象立即执行。其实关于这文件操作函数，个人认为可能完全没有必要，平台无关是非常好的概念， 但是对于文件系统实在是难于抽象出来。其他不说，首先考虑文件系统的名称就够费神半天，个人觉得把大部分细节屏蔽掉就ok。 对于需要平台相关操作,那就平台相关命令吧，scons对于命令操作也包装成了一个对象，这样可以延迟执行。</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scons支持out-of-source的编译方式，实现方式是通过copy源代码到另外一个地方然后进行编译，关于这么做的原因在下面地址也说了。 个人感觉，可能out-of-source的编译也不一定需要使用这种方式来完成(Android Build System就是out-of-source编译的,但是没有copy source).</w:t>
      </w: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"http://www.scons.org/doc/2.1.0.alpha.20101125/HTML/scons-user/c3348.html"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http://www.scons.org/doc/2.1.0.alpha.20101125/HTML/scons-user/c3348.html</w:t>
      </w:r>
      <w:r>
        <w:rPr>
          <w:rFonts w:hint="default" w:ascii="Verdana" w:hAnsi="Verdana" w:cs="Verdana"/>
          <w:b w:val="0"/>
          <w:i w:val="0"/>
          <w:caps w:val="0"/>
          <w:color w:val="FF6100"/>
          <w:spacing w:val="0"/>
          <w:sz w:val="24"/>
          <w:szCs w:val="24"/>
          <w:u w:val="single"/>
          <w:bdr w:val="none" w:color="auto" w:sz="0" w:space="0"/>
        </w:rPr>
        <w:fldChar w:fldCharType="end"/>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scons支持configure这样的功能，包括：</w:t>
      </w:r>
    </w:p>
    <w:p>
      <w:pPr>
        <w:widowControl/>
        <w:numPr>
          <w:ilvl w:val="0"/>
          <w:numId w:val="2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检查头文件是否存在</w:t>
      </w:r>
    </w:p>
    <w:p>
      <w:pPr>
        <w:widowControl/>
        <w:numPr>
          <w:ilvl w:val="0"/>
          <w:numId w:val="2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检查库是否存在</w:t>
      </w:r>
    </w:p>
    <w:p>
      <w:pPr>
        <w:widowControl/>
        <w:numPr>
          <w:ilvl w:val="0"/>
          <w:numId w:val="2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检查typedef</w:t>
      </w:r>
    </w:p>
    <w:p>
      <w:pPr>
        <w:widowControl/>
        <w:numPr>
          <w:ilvl w:val="0"/>
          <w:numId w:val="2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检查函数是否存在</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当然这只是配置中一部分。阅读了MongnoDB的SConstruct这个文件，发现其实还有相当多的检测是需要自己来完成的， 同时可能不希望按照scons内置的configure规则来进行检查。对于configure这样一个东西是非常需要，但是相当难做。GNU Autoconf个人感觉来说相对更加成熟一些，如果一定要做configure这样功能的话，可以首先参考一下GNU Autoconf.</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scons还支持cache编译产出物这样的功能，不过个人还是觉得没有必要这么做，因为这样在scons内部实现了一个cache系统， 不仅仅加重了工作量，而且并没有做好，因为相对ccache来说，scons提供过于简单了。至于cache效率的话，是另外一个问题。 关于cache系统确实完全独立实现并且通用。</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1.2.5 总结</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scons是一个文档相对来说比较完整，已经被一些大型项目所使用的，比较成熟和完善的产品。</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scons本身使用Python Script来做描述文件，相对于gyp来说可读性会更好，表达功能上相对于gyp也更加强大， 但是容易造成一个问题就是速度会过慢，尤其对于scons这种执行方式。因为scons每次都是读取SConstruct/SConscript文件， 而不像gyp一样一次就生成Makefile，大部分时候是不需要变动Makefile，只是需要make的。</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对于编译依赖来说，提供了隐式分析和显示说明两种方式来描述依赖，然后针对隐式分析编译依赖也做了一些有效的优化。comake2在这点上也是提供了隐式分析和显示分析，但是却没有做一些优化，这样就造成每次生成Makefile时间过长。 如果是大型项目，耗时会非常长，在这些情况下面显示编写依赖可能会更好。对于依赖变化检测，也是提供了很多种方法。 并且如果构建参数发生变化，也是认为依赖发生变化，重新构建的。</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scons对于构建系统构建方式，和gyp一样认为构建必须从top-level开始进行。 和gyp一样，允许每个子目录下面存放SConscript描述文件，然后在上层最终收集上来。</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scons提供了环境这个概念，这点对于构建不同参数的版本作用非常大。并且scons对于环境这个概念引入也非常自然， 直接env.Program(..)和没有使用环境的Program(..)在编写内容上相差无几，同时也提供了很多关于环境的操作，并且提供一个默认环境。</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和其他构建系统一样，scons还提供了平台无关文件操作，install方法，out-of-source编译，configure，以及编译产物的cache， 不过个人看来其实每个部分要不就做得相当粗糙(out-of-source编译,configure)，要不就是鸡肋(文件操作，编译产物cache，install)， 当然也可能是因为自己对于scons了解不够深入引起的。</w:t>
      </w:r>
    </w:p>
    <w:p>
      <w:pPr>
        <w:pStyle w:val="3"/>
        <w:widowControl/>
        <w:pBdr>
          <w:top w:val="none" w:color="auto" w:sz="0" w:space="0"/>
          <w:left w:val="none" w:color="auto" w:sz="0" w:space="0"/>
          <w:bottom w:val="dotted" w:color="D6D6D6" w:sz="6" w:space="0"/>
          <w:right w:val="none" w:color="auto" w:sz="0" w:space="0"/>
        </w:pBdr>
        <w:spacing w:before="450" w:beforeAutospacing="0" w:after="150" w:afterAutospacing="0" w:line="23" w:lineRule="atLeast"/>
        <w:ind w:left="0" w:right="0"/>
        <w:rPr>
          <w:b/>
        </w:rPr>
      </w:pPr>
      <w:r>
        <w:rPr>
          <w:rFonts w:hint="default" w:ascii="Verdana" w:hAnsi="Verdana" w:cs="Verdana"/>
          <w:b/>
          <w:i w:val="0"/>
          <w:caps w:val="0"/>
          <w:color w:val="454545"/>
          <w:spacing w:val="0"/>
          <w:sz w:val="20"/>
          <w:szCs w:val="20"/>
          <w:bdr w:val="none" w:color="auto" w:sz="0" w:space="0"/>
        </w:rPr>
        <w:t>1.3 Ninja</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地址在</w:t>
      </w:r>
      <w:r>
        <w:rPr>
          <w:rFonts w:hint="default" w:ascii="Verdana" w:hAnsi="Verdana" w:cs="Verdana"/>
          <w:b w:val="0"/>
          <w:i w:val="0"/>
          <w:caps w:val="0"/>
          <w:color w:val="FF6100"/>
          <w:spacing w:val="0"/>
          <w:sz w:val="20"/>
          <w:szCs w:val="20"/>
          <w:u w:val="single"/>
          <w:bdr w:val="none" w:color="auto" w:sz="0" w:space="0"/>
        </w:rPr>
        <w:fldChar w:fldCharType="begin"/>
      </w:r>
      <w:r>
        <w:rPr>
          <w:rFonts w:hint="default" w:ascii="Verdana" w:hAnsi="Verdana" w:cs="Verdana"/>
          <w:b w:val="0"/>
          <w:i w:val="0"/>
          <w:caps w:val="0"/>
          <w:color w:val="FF6100"/>
          <w:spacing w:val="0"/>
          <w:sz w:val="20"/>
          <w:szCs w:val="20"/>
          <w:u w:val="single"/>
          <w:bdr w:val="none" w:color="auto" w:sz="0" w:space="0"/>
        </w:rPr>
        <w:instrText xml:space="preserve"> HYPERLINK "https://github.com/martine/ninja/blob/master/manual.asciidoc" </w:instrText>
      </w:r>
      <w:r>
        <w:rPr>
          <w:rFonts w:hint="default" w:ascii="Verdana" w:hAnsi="Verdana" w:cs="Verdana"/>
          <w:b w:val="0"/>
          <w:i w:val="0"/>
          <w:caps w:val="0"/>
          <w:color w:val="FF6100"/>
          <w:spacing w:val="0"/>
          <w:sz w:val="20"/>
          <w:szCs w:val="20"/>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https://github.com/martine/ninja/blob/master/manual.asciidoc</w:t>
      </w:r>
      <w:r>
        <w:rPr>
          <w:rFonts w:hint="default" w:ascii="Verdana" w:hAnsi="Verdana" w:cs="Verdana"/>
          <w:b w:val="0"/>
          <w:i w:val="0"/>
          <w:caps w:val="0"/>
          <w:color w:val="FF6100"/>
          <w:spacing w:val="0"/>
          <w:sz w:val="20"/>
          <w:szCs w:val="20"/>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ninja是也是为了加速Chromium的编译(gyp也是，不过gyp提供的是一个前端，而ninja是实际描述文件。 现在已经有一个patch for gyp来生成ninja文件了)。定位非常清晰，就是达到更快的构建速度。对比的对象是没有任何递归的Makefile。 作者给出了一个实测数据,30000个文件，make使用10seconds才开始进行构建，ninja只用了1s中就开始进行构建了。</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ninja的设计是对于make的缺陷的考虑，认为make有下面几点造成编译速度过慢：</w:t>
      </w:r>
    </w:p>
    <w:p>
      <w:pPr>
        <w:widowControl/>
        <w:numPr>
          <w:ilvl w:val="0"/>
          <w:numId w:val="2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隐式规则，make包含很多默认推导规则。</w:t>
      </w:r>
    </w:p>
    <w:p>
      <w:pPr>
        <w:widowControl/>
        <w:numPr>
          <w:ilvl w:val="0"/>
          <w:numId w:val="2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变量计算，比如编译参数应该如何计算出来。</w:t>
      </w:r>
    </w:p>
    <w:p>
      <w:pPr>
        <w:widowControl/>
        <w:numPr>
          <w:ilvl w:val="0"/>
          <w:numId w:val="2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依赖对象计算。</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ninja认为描述文件应该是这样的：</w:t>
      </w:r>
    </w:p>
    <w:p>
      <w:pPr>
        <w:widowControl/>
        <w:numPr>
          <w:ilvl w:val="0"/>
          <w:numId w:val="2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依赖必须显式写明(为了方便可以产生依赖描述文件)</w:t>
      </w:r>
    </w:p>
    <w:p>
      <w:pPr>
        <w:widowControl/>
        <w:numPr>
          <w:ilvl w:val="0"/>
          <w:numId w:val="2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没有任何变量计算</w:t>
      </w:r>
    </w:p>
    <w:p>
      <w:pPr>
        <w:widowControl/>
        <w:numPr>
          <w:ilvl w:val="0"/>
          <w:numId w:val="2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没有默认规则，没有任何默认值</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针对这点所以基本上可以认为ninja就是make的最最精简版。</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但是ninja相对于make增加了下面这些功能，可以看到都非常有用，并且这些在上层是不能够完成的，只有在这层做：</w:t>
      </w:r>
    </w:p>
    <w:p>
      <w:pPr>
        <w:widowControl/>
        <w:numPr>
          <w:ilvl w:val="0"/>
          <w:numId w:val="2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如果构建命令发生变化，那么这个构建也会重新执行。</w:t>
      </w:r>
    </w:p>
    <w:p>
      <w:pPr>
        <w:widowControl/>
        <w:numPr>
          <w:ilvl w:val="0"/>
          <w:numId w:val="2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所依赖的目录在构建之前都已经创建了，因为如果不是这样的话，我们执行命令之前都要去生成目录。</w:t>
      </w:r>
    </w:p>
    <w:p>
      <w:pPr>
        <w:widowControl/>
        <w:numPr>
          <w:ilvl w:val="0"/>
          <w:numId w:val="2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每条构建规则，除了执行命令之外，还允许有一个描述，真正执行打印这个描述而不是实际执行命令。</w:t>
      </w:r>
    </w:p>
    <w:p>
      <w:pPr>
        <w:widowControl/>
        <w:numPr>
          <w:ilvl w:val="0"/>
          <w:numId w:val="2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每条规则的输出都是buffered的，也就是说并行编译，输出内容不会被搅和在一起。</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ninja也支持order dependencies，还有一系列辅助工具比如查询某个target的依赖以及构建规则，打印出整个构建图等功能。 关于ninja文档里面没有提到如何判断依赖变化，但是如果目的是提高速度的话选用方式应该还是时间戳(学习scons之后,考虑一下时间戳的匹配可能会更快)。</w:t>
      </w:r>
    </w:p>
    <w:p>
      <w:pPr>
        <w:pStyle w:val="3"/>
        <w:widowControl/>
        <w:pBdr>
          <w:top w:val="none" w:color="auto" w:sz="0" w:space="0"/>
          <w:left w:val="none" w:color="auto" w:sz="0" w:space="0"/>
          <w:bottom w:val="dotted" w:color="D6D6D6" w:sz="6" w:space="0"/>
          <w:right w:val="none" w:color="auto" w:sz="0" w:space="0"/>
        </w:pBdr>
        <w:spacing w:before="450" w:beforeAutospacing="0" w:after="150" w:afterAutospacing="0" w:line="23" w:lineRule="atLeast"/>
        <w:ind w:left="0" w:right="0"/>
        <w:rPr>
          <w:b/>
        </w:rPr>
      </w:pPr>
      <w:r>
        <w:rPr>
          <w:rFonts w:hint="default" w:ascii="Verdana" w:hAnsi="Verdana" w:cs="Verdana"/>
          <w:b/>
          <w:i w:val="0"/>
          <w:caps w:val="0"/>
          <w:color w:val="454545"/>
          <w:spacing w:val="0"/>
          <w:sz w:val="20"/>
          <w:szCs w:val="20"/>
          <w:bdr w:val="none" w:color="auto" w:sz="0" w:space="0"/>
        </w:rPr>
        <w:t>1.4 ABS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ABS(Android Build System).关于这个BuildSystem的文档可以在android的源代码的build/core/build-system.html里面找到。ABS是虽然是使用make的，但是做了相当多的规范。首先看看ABS所规定的原则和策略有哪些：</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支持多平台目标</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使用non-recursive make</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支持环境和配置的设置</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out-of-source的编译方式</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依赖能够自动分析出来</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隐藏执行命令输出</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允许使用GLOB语法来包含文件</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允许在一个directory里面编译多个targets</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允许每个目录有各自描述文件</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希望以后支持下面这些特性：</w:t>
      </w:r>
    </w:p>
    <w:p>
      <w:pPr>
        <w:widowControl/>
        <w:numPr>
          <w:ilvl w:val="0"/>
          <w:numId w:val="2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对于不同的平台可以同时编译</w:t>
      </w:r>
    </w:p>
    <w:p>
      <w:pPr>
        <w:widowControl/>
        <w:numPr>
          <w:ilvl w:val="0"/>
          <w:numId w:val="2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如果头文件删除,那么依赖可以检测到</w:t>
      </w:r>
    </w:p>
    <w:p>
      <w:pPr>
        <w:widowControl/>
        <w:numPr>
          <w:ilvl w:val="0"/>
          <w:numId w:val="2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能够自动进行所有平台构建</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之前做过关于ABS的编译优化，稍微看过一下ABS是如何组织的。大致组织方式是在：</w:t>
      </w:r>
    </w:p>
    <w:p>
      <w:pPr>
        <w:widowControl/>
        <w:numPr>
          <w:ilvl w:val="0"/>
          <w:numId w:val="2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在top-level包含Makefile。内容很简单，就是include build/core/main.mk。</w:t>
      </w:r>
    </w:p>
    <w:p>
      <w:pPr>
        <w:widowControl/>
        <w:numPr>
          <w:ilvl w:val="0"/>
          <w:numId w:val="2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在build/core/main.mk里面include了每个目录下面的.mk文件。</w:t>
      </w:r>
    </w:p>
    <w:p>
      <w:pPr>
        <w:widowControl/>
        <w:numPr>
          <w:ilvl w:val="0"/>
          <w:numId w:val="2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然后在build/core下面系统一系列的辅助.mk文件，比如executable.mk(编译可执行程序)，均被包含到main.mk里面。</w:t>
      </w:r>
    </w:p>
    <w:p>
      <w:pPr>
        <w:widowControl/>
        <w:numPr>
          <w:ilvl w:val="0"/>
          <w:numId w:val="2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对于在每个子目录下面的Android.mk文件里面，只需要负责设置一些变量。</w:t>
      </w:r>
    </w:p>
    <w:p>
      <w:pPr>
        <w:widowControl/>
        <w:numPr>
          <w:ilvl w:val="0"/>
          <w:numId w:val="2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然后在make时候，子目录变量收集起来，配合辅助.mk文件，生成一系列规则。</w:t>
      </w:r>
    </w:p>
    <w:p>
      <w:pPr>
        <w:widowControl/>
        <w:numPr>
          <w:ilvl w:val="0"/>
          <w:numId w:val="2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然后进行构建。</w:t>
      </w:r>
    </w:p>
    <w:p>
      <w:pPr>
        <w:pStyle w:val="3"/>
        <w:widowControl/>
        <w:pBdr>
          <w:top w:val="none" w:color="auto" w:sz="0" w:space="0"/>
          <w:left w:val="none" w:color="auto" w:sz="0" w:space="0"/>
          <w:bottom w:val="dotted" w:color="D6D6D6" w:sz="6" w:space="0"/>
          <w:right w:val="none" w:color="auto" w:sz="0" w:space="0"/>
        </w:pBdr>
        <w:spacing w:before="450" w:beforeAutospacing="0" w:after="150" w:afterAutospacing="0" w:line="23" w:lineRule="atLeast"/>
        <w:ind w:left="0" w:right="0"/>
        <w:rPr>
          <w:b/>
        </w:rPr>
      </w:pPr>
      <w:r>
        <w:rPr>
          <w:rFonts w:hint="default" w:ascii="Verdana" w:hAnsi="Verdana" w:cs="Verdana"/>
          <w:b/>
          <w:i w:val="0"/>
          <w:caps w:val="0"/>
          <w:color w:val="454545"/>
          <w:spacing w:val="0"/>
          <w:sz w:val="20"/>
          <w:szCs w:val="20"/>
          <w:bdr w:val="none" w:color="auto" w:sz="0" w:space="0"/>
        </w:rPr>
        <w:t>1.5 CMake</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下面是CMake的有用链接：</w:t>
      </w:r>
    </w:p>
    <w:p>
      <w:pPr>
        <w:widowControl/>
        <w:numPr>
          <w:ilvl w:val="0"/>
          <w:numId w:val="2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CMake主页，</w:t>
      </w: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"http://www.cmake.org/"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http://www.cmake.org/</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0"/>
          <w:numId w:val="2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为什么KDE会从SCons切换到CMak，.</w:t>
      </w: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"http://lwn.net/Articles/188693/"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http://lwn.net/Articles/188693/</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0"/>
          <w:numId w:val="2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台湾人写的CMake overview.ppt风格不错，</w:t>
      </w: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"http://wenku.baidu.com/view/e27778db6f1aff00bed51e60.html"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http://wenku.baidu.com/view/e27778db6f1aff00bed51e60.html</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0"/>
          <w:numId w:val="2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CMake-behind scenes of code development，</w:t>
      </w: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"http://wenku.baidu.com/view/c1dbc3eb998fcc22bcd10dff.html"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http://wenku.baidu.com/view/c1dbc3eb998fcc22bcd10dff.html</w:t>
      </w:r>
      <w:r>
        <w:rPr>
          <w:rFonts w:hint="default" w:ascii="Verdana" w:hAnsi="Verdana" w:cs="Verdana"/>
          <w:b w:val="0"/>
          <w:i w:val="0"/>
          <w:caps w:val="0"/>
          <w:color w:val="FF6100"/>
          <w:spacing w:val="0"/>
          <w:sz w:val="24"/>
          <w:szCs w:val="24"/>
          <w:u w:val="single"/>
          <w:bdr w:val="none" w:color="auto" w:sz="0" w:space="0"/>
        </w:rPr>
        <w:fldChar w:fldCharType="end"/>
      </w:r>
    </w:p>
    <w:p>
      <w:pPr>
        <w:widowControl/>
        <w:numPr>
          <w:ilvl w:val="0"/>
          <w:numId w:val="2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cmake –help-html cmake-help.html，可以查看CMake的内置HTML帮助页，难读但是更像是一个Specification。</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cmake的全称是cross-platform makefile generator，但是猜想后来后端很多但是名字保留下来了。 现在的定位应该是cross-platform build system generator，通过读取源代码目录下面的CMakeLists.txt文件， 然后进行configure同时生成native build system所需要的构建文件。在Unix下面主要生成：</w:t>
      </w:r>
    </w:p>
    <w:p>
      <w:pPr>
        <w:widowControl/>
        <w:numPr>
          <w:ilvl w:val="0"/>
          <w:numId w:val="2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unix makefile.</w:t>
      </w:r>
    </w:p>
    <w:p>
      <w:pPr>
        <w:widowControl/>
        <w:numPr>
          <w:ilvl w:val="0"/>
          <w:numId w:val="2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code blocks - unix makefile.</w:t>
      </w:r>
    </w:p>
    <w:p>
      <w:pPr>
        <w:widowControl/>
        <w:numPr>
          <w:ilvl w:val="0"/>
          <w:numId w:val="2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eclipse cdt4 - unix makefile.</w:t>
      </w:r>
    </w:p>
    <w:p>
      <w:pPr>
        <w:widowControl/>
        <w:numPr>
          <w:ilvl w:val="0"/>
          <w:numId w:val="2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kdevelop3 - unix makefile.</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cmake相对于其他构建工具优越的几点有：</w:t>
      </w:r>
    </w:p>
    <w:p>
      <w:pPr>
        <w:widowControl/>
        <w:numPr>
          <w:ilvl w:val="0"/>
          <w:numId w:val="30"/>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C/C++的头文件自动分析</w:t>
      </w:r>
    </w:p>
    <w:p>
      <w:pPr>
        <w:widowControl/>
        <w:numPr>
          <w:ilvl w:val="0"/>
          <w:numId w:val="30"/>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生成Makefile进行make时候比较漂亮，能够显示编译进度</w:t>
      </w:r>
    </w:p>
    <w:p>
      <w:pPr>
        <w:widowControl/>
        <w:numPr>
          <w:ilvl w:val="0"/>
          <w:numId w:val="30"/>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生成Makefile的target比较丰富</w:t>
      </w:r>
    </w:p>
    <w:p>
      <w:pPr>
        <w:widowControl/>
        <w:numPr>
          <w:ilvl w:val="0"/>
          <w:numId w:val="30"/>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cmake可以配合其他工具进行无缝集成，比如CTest/CDash</w:t>
      </w:r>
    </w:p>
    <w:p>
      <w:pPr>
        <w:widowControl/>
        <w:numPr>
          <w:ilvl w:val="0"/>
          <w:numId w:val="30"/>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KDE/OepnCV已经使用了CMake，对于质量比较有保证</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1.5.1 构建文件</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编写一个简单的CMakeLists.txt非常简单：</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project(main)_x000D_add_executable(main main.cc)</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然后进行configure并且同时生成Makefile：</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[zhangyan@tc-cm-et18.tc.baidu.com test-cmake]$ cmake ._x000D_-- The C compiler identification is GNU_x000D_-- The CXX compiler identification is GNU_x000D_-- Check for working C compiler: /home/zhangyan/utils/bin/gcc_x000D_-- Check for working C compiler: /home/zhangyan/utils/bin/gcc -- works_x000D_-- Detecting C compiler ABI info_x000D_-- Detecting C compiler ABI info - done_x000D_-- Check for working CXX compiler: /usr/bin/c++_x000D_-- Check for working CXX compiler: /usr/bin/c++ -- works_x000D_-- Detecting CXX compiler ABI info_x000D_-- Detecting CXX compiler ABI info - done_x000D_-- Configuring done_x000D_-- Generating done_x000D_-- Build files have been written to: /home/zhangyan/test-cmake</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输入参数指定source位置，这样来进行out-of-source的构建。cmake在第一次分析CMakeLists.txt的时候，</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会对环境进行分析然后将一系列得到的环境内容保存在CMakeCache.txt文件里面，得到一系列的变量，相当于配置的选项。 然后外部允许通过自己指定来改写这些默认得到的环境，但是这个环境依然不能够被source所使用，比较好地可以被程序使用的方式， 就是像GNU Build System一样生成的config.h。关于如何生成config.h，会在特定的节里面提到。</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[zhangyan@tc-cm-et18.tc.baidu.com test-cmake]$ make_x000D_[100%] Building CXX object CMakeFiles/main.dir/main.cc.o_x000D_Linking CXX executable main_x000D_[100%] Built target main</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cmake本身也提供了类似于gyp的功能,将编译依赖输出graphviz的图,方便查看.</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1.5.2 CMakeLists.txt解析</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cmake里面提供的描述语言，内置了函数，宏，条件判断，流程控制，同时还有变量(不清楚是否有嵌套作用域)， 还有一些简单的数据结构比如整数字符串以及列表，相当的完整。</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关于CMake有相当多的语法和属性，这里就不一一讲解，只是谈谈相对于其他构件系统比较独特的地方。</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add</w:t>
      </w:r>
      <w:r>
        <w:rPr>
          <w:rFonts w:hint="default" w:ascii="Verdana" w:hAnsi="Verdana" w:cs="Verdana"/>
          <w:b w:val="0"/>
          <w:i w:val="0"/>
          <w:caps w:val="0"/>
          <w:color w:val="454545"/>
          <w:spacing w:val="0"/>
          <w:sz w:val="20"/>
          <w:szCs w:val="20"/>
          <w:bdr w:val="none" w:color="auto" w:sz="0" w:space="0"/>
          <w:vertAlign w:val="subscript"/>
        </w:rPr>
        <w:t>customcommand允许用户进行自定义的命，通过指定output</w:t>
      </w:r>
      <w:r>
        <w:rPr>
          <w:rFonts w:hint="default" w:ascii="Verdana" w:hAnsi="Verdana" w:cs="Verdana"/>
          <w:b w:val="0"/>
          <w:i w:val="0"/>
          <w:caps w:val="0"/>
          <w:color w:val="454545"/>
          <w:spacing w:val="0"/>
          <w:sz w:val="20"/>
          <w:szCs w:val="20"/>
          <w:bdr w:val="none" w:color="auto" w:sz="0" w:space="0"/>
        </w:rPr>
        <w:t>,input,command，同时允许指定这些命令在：</w:t>
      </w:r>
    </w:p>
    <w:p>
      <w:pPr>
        <w:widowControl/>
        <w:numPr>
          <w:ilvl w:val="0"/>
          <w:numId w:val="3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dependencies构建之前执行</w:t>
      </w:r>
    </w:p>
    <w:p>
      <w:pPr>
        <w:widowControl/>
        <w:numPr>
          <w:ilvl w:val="0"/>
          <w:numId w:val="3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dependencies构建之后，但是target构建之前执行</w:t>
      </w:r>
    </w:p>
    <w:p>
      <w:pPr>
        <w:widowControl/>
        <w:numPr>
          <w:ilvl w:val="0"/>
          <w:numId w:val="3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target构建之后执行</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add</w:t>
      </w:r>
      <w:r>
        <w:rPr>
          <w:rFonts w:hint="default" w:ascii="Verdana" w:hAnsi="Verdana" w:cs="Verdana"/>
          <w:b w:val="0"/>
          <w:i w:val="0"/>
          <w:caps w:val="0"/>
          <w:color w:val="454545"/>
          <w:spacing w:val="0"/>
          <w:sz w:val="20"/>
          <w:szCs w:val="20"/>
          <w:bdr w:val="none" w:color="auto" w:sz="0" w:space="0"/>
          <w:vertAlign w:val="subscript"/>
        </w:rPr>
        <w:t>test允许全局环境增加test用例，允许自己使用test的启动命令。</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build</w:t>
      </w:r>
      <w:r>
        <w:rPr>
          <w:rFonts w:hint="default" w:ascii="Verdana" w:hAnsi="Verdana" w:cs="Verdana"/>
          <w:b w:val="0"/>
          <w:i w:val="0"/>
          <w:caps w:val="0"/>
          <w:color w:val="454545"/>
          <w:spacing w:val="0"/>
          <w:sz w:val="20"/>
          <w:szCs w:val="20"/>
          <w:bdr w:val="none" w:color="auto" w:sz="0" w:space="0"/>
          <w:vertAlign w:val="subscript"/>
        </w:rPr>
        <w:t>command能够获得某个target的构建命令。</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file定义了一系列文件操作方法，为多平台的文件操作提供了抽象。</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find提供了一系列查找文件，库，package，program的方法，简化配置的生成。 对于find</w:t>
      </w:r>
      <w:r>
        <w:rPr>
          <w:rFonts w:hint="default" w:ascii="Verdana" w:hAnsi="Verdana" w:cs="Verdana"/>
          <w:b w:val="0"/>
          <w:i w:val="0"/>
          <w:caps w:val="0"/>
          <w:color w:val="454545"/>
          <w:spacing w:val="0"/>
          <w:sz w:val="20"/>
          <w:szCs w:val="20"/>
          <w:bdr w:val="none" w:color="auto" w:sz="0" w:space="0"/>
          <w:vertAlign w:val="subscript"/>
        </w:rPr>
        <w:t>package内置很多检测库的方法，并且有大量的内置变量可以被使用。</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set</w:t>
      </w:r>
      <w:r>
        <w:rPr>
          <w:rFonts w:hint="default" w:ascii="Verdana" w:hAnsi="Verdana" w:cs="Verdana"/>
          <w:b w:val="0"/>
          <w:i w:val="0"/>
          <w:caps w:val="0"/>
          <w:color w:val="454545"/>
          <w:spacing w:val="0"/>
          <w:sz w:val="20"/>
          <w:szCs w:val="20"/>
          <w:bdr w:val="none" w:color="auto" w:sz="0" w:space="0"/>
          <w:vertAlign w:val="subscript"/>
        </w:rPr>
        <w:t>property</w:t>
      </w:r>
      <w:r>
        <w:rPr>
          <w:rFonts w:hint="default" w:ascii="Verdana" w:hAnsi="Verdana" w:cs="Verdana"/>
          <w:b w:val="0"/>
          <w:i w:val="0"/>
          <w:caps w:val="0"/>
          <w:color w:val="454545"/>
          <w:spacing w:val="0"/>
          <w:sz w:val="20"/>
          <w:szCs w:val="20"/>
          <w:bdr w:val="none" w:color="auto" w:sz="0" w:space="0"/>
        </w:rPr>
        <w:t>/get</w:t>
      </w:r>
      <w:r>
        <w:rPr>
          <w:rFonts w:hint="default" w:ascii="Verdana" w:hAnsi="Verdana" w:cs="Verdana"/>
          <w:b w:val="0"/>
          <w:i w:val="0"/>
          <w:caps w:val="0"/>
          <w:color w:val="454545"/>
          <w:spacing w:val="0"/>
          <w:sz w:val="20"/>
          <w:szCs w:val="20"/>
          <w:bdr w:val="none" w:color="auto" w:sz="0" w:space="0"/>
          <w:vertAlign w:val="subscript"/>
        </w:rPr>
        <w:t>property设置和获取属性。</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include包含另外一个文件进来，语义和Make的include是一样的。而add</w:t>
      </w:r>
      <w:r>
        <w:rPr>
          <w:rFonts w:hint="default" w:ascii="Verdana" w:hAnsi="Verdana" w:cs="Verdana"/>
          <w:b w:val="0"/>
          <w:i w:val="0"/>
          <w:caps w:val="0"/>
          <w:color w:val="454545"/>
          <w:spacing w:val="0"/>
          <w:sz w:val="20"/>
          <w:szCs w:val="20"/>
          <w:bdr w:val="none" w:color="auto" w:sz="0" w:space="0"/>
          <w:vertAlign w:val="subscript"/>
        </w:rPr>
        <w:t>subdirectory添加一个子目录，对应的Makefile就是</w:t>
      </w:r>
      <w:r>
        <w:rPr>
          <w:rFonts w:hint="default" w:ascii="Verdana" w:hAnsi="Verdana" w:cs="Verdana"/>
          <w:b w:val="0"/>
          <w:i w:val="0"/>
          <w:caps w:val="0"/>
          <w:color w:val="454545"/>
          <w:spacing w:val="0"/>
          <w:sz w:val="20"/>
          <w:szCs w:val="20"/>
          <w:bdr w:val="none" w:color="auto" w:sz="0" w:space="0"/>
        </w:rPr>
        <w:t>"make -C …"。 从效果上说，cmake并没有提供类似于gyp和scons的import功能来方便进行项目的整体构建，还是将一个个目录单独进行构建。</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1.5.3 变量和属性</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变量和属性其实是一个概念，我们使用$&lt;…&gt;来进行变量引用，而使用set来设置变量。对于里面的内容，语法如下：</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OPTION:target</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引用target下面的某个OPTION。这些就可以针对每个target来进行一些参数定制了。比如：</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SET(cppflags:libecho.a,"-DDEBUG -W -Wall")</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1.5.4 注释</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注释也作为属性存在于target或者是全局环境中.对于target的注释来说，在进行build的时候，cmake能够让注释在执行命令之前就显示出来。 这样一方面可以利于开发者来进行调试，同时产生的输出信息对于用户也更加友好。</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1.5.5 编译类型</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cmake的编译类型一共分为4类，可以简化编译选项的设置：</w:t>
      </w:r>
    </w:p>
    <w:p>
      <w:pPr>
        <w:widowControl/>
        <w:numPr>
          <w:ilvl w:val="0"/>
          <w:numId w:val="3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Debug //调试版本</w:t>
      </w:r>
    </w:p>
    <w:p>
      <w:pPr>
        <w:widowControl/>
        <w:numPr>
          <w:ilvl w:val="0"/>
          <w:numId w:val="3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Release //发布版本</w:t>
      </w:r>
    </w:p>
    <w:p>
      <w:pPr>
        <w:widowControl/>
        <w:numPr>
          <w:ilvl w:val="0"/>
          <w:numId w:val="3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RelWithDebInfo //发布版本但是带上调试信息</w:t>
      </w:r>
    </w:p>
    <w:p>
      <w:pPr>
        <w:widowControl/>
        <w:numPr>
          <w:ilvl w:val="0"/>
          <w:numId w:val="3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MinSizeRel //发布版本但是简化二进制大小</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可以通过-DCMAKE</w:t>
      </w:r>
      <w:r>
        <w:rPr>
          <w:rFonts w:hint="default" w:ascii="Verdana" w:hAnsi="Verdana" w:cs="Verdana"/>
          <w:b w:val="0"/>
          <w:i w:val="0"/>
          <w:caps w:val="0"/>
          <w:color w:val="454545"/>
          <w:spacing w:val="0"/>
          <w:sz w:val="20"/>
          <w:szCs w:val="20"/>
          <w:bdr w:val="none" w:color="auto" w:sz="0" w:space="0"/>
          <w:vertAlign w:val="subscript"/>
        </w:rPr>
        <w:t>BUULDTYPE</w:t>
      </w:r>
      <w:r>
        <w:rPr>
          <w:rFonts w:hint="default" w:ascii="Verdana" w:hAnsi="Verdana" w:cs="Verdana"/>
          <w:b w:val="0"/>
          <w:i w:val="0"/>
          <w:caps w:val="0"/>
          <w:color w:val="454545"/>
          <w:spacing w:val="0"/>
          <w:sz w:val="20"/>
          <w:szCs w:val="20"/>
          <w:bdr w:val="none" w:color="auto" w:sz="0" w:space="0"/>
        </w:rPr>
        <w:t>=…在命令行里面指定.使用一个编译类型会配置上一系列的编译选项，用户可以在内部继续修改这些选项。</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写到这里，关于选项这种东西，有一些想法。在设计选项方面，我们必须考虑下面这几个功能：</w:t>
      </w:r>
    </w:p>
    <w:p>
      <w:pPr>
        <w:widowControl/>
        <w:numPr>
          <w:ilvl w:val="0"/>
          <w:numId w:val="3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选项必须进行分配，然后可以进行批量开启。</w:t>
      </w:r>
    </w:p>
    <w:p>
      <w:pPr>
        <w:widowControl/>
        <w:numPr>
          <w:ilvl w:val="0"/>
          <w:numId w:val="3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允许用户在描述文件中覆盖和增加选项。</w:t>
      </w:r>
    </w:p>
    <w:p>
      <w:pPr>
        <w:widowControl/>
        <w:numPr>
          <w:ilvl w:val="0"/>
          <w:numId w:val="3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允许用户在命令行也指定这些选项。</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这样在易用，功能方面能够达到比较好的折衷。</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1.5.6 生成config.h</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cmake生成config.h的方法也是套用模板的方式。里面提供了一个函数，可以将类似于：</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#define JPEG_FOUND %{jpeg_found_value}d</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然后在cmake运行时环境里面存在jpeg</w:t>
      </w:r>
      <w:r>
        <w:rPr>
          <w:rFonts w:hint="default" w:ascii="Verdana" w:hAnsi="Verdana" w:cs="Verdana"/>
          <w:b w:val="0"/>
          <w:i w:val="0"/>
          <w:caps w:val="0"/>
          <w:color w:val="454545"/>
          <w:spacing w:val="0"/>
          <w:sz w:val="20"/>
          <w:szCs w:val="20"/>
          <w:bdr w:val="none" w:color="auto" w:sz="0" w:space="0"/>
          <w:vertAlign w:val="subscript"/>
        </w:rPr>
        <w:t>foundvalue这样变量进行替换，然后生成config</w:t>
      </w:r>
      <w:r>
        <w:rPr>
          <w:rFonts w:hint="default" w:ascii="Verdana" w:hAnsi="Verdana" w:cs="Verdana"/>
          <w:b w:val="0"/>
          <w:i w:val="0"/>
          <w:caps w:val="0"/>
          <w:color w:val="454545"/>
          <w:spacing w:val="0"/>
          <w:sz w:val="20"/>
          <w:szCs w:val="20"/>
          <w:bdr w:val="none" w:color="auto" w:sz="0" w:space="0"/>
        </w:rPr>
        <w:t>.h。 非常不错的idea(猜想GNU Build System应该也是这样完成的).</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1.5.7 Makefile</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生成的Makefile，包含下面这样几个大的target：</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 //默认构建</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 &lt;target&gt; //构建某个target</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 clean //删除中间构建结果</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 depend //重新计算依赖</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 &lt;source&gt;.ii / &lt;source&gt;.s // &lt;source&gt;.o //生成中间文件</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cmake能够自动分析C/C++的编译依赖。同时如果CMakeLists.txt发生变化的话，那么也会重新生成Makefile。 因为时间有限，对于生成的Makefile也没有仔细分析。</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rPr>
      </w:pPr>
      <w:r>
        <w:rPr>
          <w:rFonts w:hint="default" w:ascii="Verdana" w:hAnsi="Verdana" w:cs="Verdana"/>
          <w:b/>
          <w:i w:val="0"/>
          <w:caps w:val="0"/>
          <w:color w:val="333333"/>
          <w:spacing w:val="0"/>
          <w:bdr w:val="none" w:color="auto" w:sz="0" w:space="0"/>
        </w:rPr>
        <w:t>1.5.8 总结</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是一个相当成熟的项目，并且有一系列的外围和cmake形成一个整体，内置了相当多的辅助函数来帮助使用其他开源的库， 所以在设计和实用性上可以看得出来是相当严肃的。</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因为语法是自己定义的语言，所以学习起来有一定的成本。在描述能力上来说还是不错的， 但是缺乏一些高级的数据结构比如字典可能会造成某些情况下面使用比较麻烦。</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同时cmake还提供一系列检测环境的能力，然后通过生成config.h来进行source file configuration。</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最后生成的Makefile在构建时候，用户友好方面不错。并且在CMakeLists.txt变化以及源文件依赖的.h文件变化的话，cmake会重新生成Makefile并且进行编译的。不过因为时间有限也没有对Makefile进行仔细的分析。</w:t>
      </w:r>
    </w:p>
    <w:p>
      <w:pPr>
        <w:pStyle w:val="3"/>
        <w:widowControl/>
        <w:pBdr>
          <w:top w:val="none" w:color="auto" w:sz="0" w:space="0"/>
          <w:left w:val="none" w:color="auto" w:sz="0" w:space="0"/>
          <w:bottom w:val="dotted" w:color="D6D6D6" w:sz="6" w:space="0"/>
          <w:right w:val="none" w:color="auto" w:sz="0" w:space="0"/>
        </w:pBdr>
        <w:spacing w:before="450" w:beforeAutospacing="0" w:after="150" w:afterAutospacing="0" w:line="23" w:lineRule="atLeast"/>
        <w:ind w:left="0" w:right="0"/>
        <w:rPr>
          <w:b/>
        </w:rPr>
      </w:pPr>
      <w:r>
        <w:rPr>
          <w:rFonts w:hint="default" w:ascii="Verdana" w:hAnsi="Verdana" w:cs="Verdana"/>
          <w:b/>
          <w:i w:val="0"/>
          <w:caps w:val="0"/>
          <w:color w:val="454545"/>
          <w:spacing w:val="0"/>
          <w:sz w:val="20"/>
          <w:szCs w:val="20"/>
          <w:bdr w:val="none" w:color="auto" w:sz="0" w:space="0"/>
        </w:rPr>
        <w:t>1.6 Others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关于BuildSystem一些有用的链接，在这里给出：</w:t>
      </w:r>
    </w:p>
    <w:p>
      <w:pPr>
        <w:widowControl/>
        <w:numPr>
          <w:ilvl w:val="0"/>
          <w:numId w:val="3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Build Management Entry</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"http://www.dmoz.org/Computers/Software/Build_Management/"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http://www.dmoz.org/Computers/Software/Build_Management/</w:t>
      </w:r>
      <w:r>
        <w:rPr>
          <w:rFonts w:hint="default" w:ascii="Verdana" w:hAnsi="Verdana" w:cs="Verdana"/>
          <w:b w:val="0"/>
          <w:i w:val="0"/>
          <w:caps w:val="0"/>
          <w:color w:val="FF6100"/>
          <w:spacing w:val="0"/>
          <w:sz w:val="24"/>
          <w:szCs w:val="24"/>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这个是关于一个构建管理项目的入口，里面有很多解决构建项目遇到问题的工具和方案。</w:t>
      </w:r>
    </w:p>
    <w:p>
      <w:pPr>
        <w:widowControl/>
        <w:numPr>
          <w:ilvl w:val="0"/>
          <w:numId w:val="3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 Alternatives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"http://freshmeat.net/articles/make-alternatives"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http://freshmeat.net/articles/make-alternatives</w:t>
      </w:r>
      <w:r>
        <w:rPr>
          <w:rFonts w:hint="default" w:ascii="Verdana" w:hAnsi="Verdana" w:cs="Verdana"/>
          <w:b w:val="0"/>
          <w:i w:val="0"/>
          <w:caps w:val="0"/>
          <w:color w:val="FF6100"/>
          <w:spacing w:val="0"/>
          <w:sz w:val="24"/>
          <w:szCs w:val="24"/>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Make的代替品。</w:t>
      </w:r>
    </w:p>
    <w:p>
      <w:pPr>
        <w:widowControl/>
        <w:numPr>
          <w:ilvl w:val="0"/>
          <w:numId w:val="37"/>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A.A.P</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"http://www.a-a-p.org/tools_build.html"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http://www.a-a-p.org/tools_build.html</w:t>
      </w:r>
      <w:r>
        <w:rPr>
          <w:rFonts w:hint="default" w:ascii="Verdana" w:hAnsi="Verdana" w:cs="Verdana"/>
          <w:b w:val="0"/>
          <w:i w:val="0"/>
          <w:caps w:val="0"/>
          <w:color w:val="FF6100"/>
          <w:spacing w:val="0"/>
          <w:sz w:val="24"/>
          <w:szCs w:val="24"/>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这是VIM作者编写的一个构建系统框架，是一个可以扩展的系统。</w:t>
      </w:r>
    </w:p>
    <w:p>
      <w:pPr>
        <w:widowControl/>
        <w:numPr>
          <w:ilvl w:val="0"/>
          <w:numId w:val="38"/>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Boost.Build</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"http://www.boost.org/doc/tools/build/index.html"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http://www.boost.org/doc/tools/build/index.html</w:t>
      </w:r>
      <w:r>
        <w:rPr>
          <w:rFonts w:hint="default" w:ascii="Verdana" w:hAnsi="Verdana" w:cs="Verdana"/>
          <w:b w:val="0"/>
          <w:i w:val="0"/>
          <w:caps w:val="0"/>
          <w:color w:val="FF6100"/>
          <w:spacing w:val="0"/>
          <w:sz w:val="24"/>
          <w:szCs w:val="24"/>
          <w:u w:val="single"/>
          <w:bdr w:val="none" w:color="auto" w:sz="0" w:space="0"/>
        </w:rPr>
        <w:fldChar w:fldCharType="end"/>
      </w:r>
      <w:r>
        <w:rPr>
          <w:rFonts w:hint="default" w:ascii="Verdana" w:hAnsi="Verdana" w:cs="Verdana"/>
          <w:b w:val="0"/>
          <w:i w:val="0"/>
          <w:caps w:val="0"/>
          <w:color w:val="FF6100"/>
          <w:spacing w:val="0"/>
          <w:sz w:val="20"/>
          <w:szCs w:val="20"/>
          <w:u w:val="single"/>
          <w:bdr w:val="none" w:color="auto" w:sz="0" w:space="0"/>
        </w:rPr>
        <w:fldChar w:fldCharType="begin"/>
      </w:r>
      <w:r>
        <w:rPr>
          <w:rFonts w:hint="default" w:ascii="Verdana" w:hAnsi="Verdana" w:cs="Verdana"/>
          <w:b w:val="0"/>
          <w:i w:val="0"/>
          <w:caps w:val="0"/>
          <w:color w:val="FF6100"/>
          <w:spacing w:val="0"/>
          <w:sz w:val="20"/>
          <w:szCs w:val="20"/>
          <w:u w:val="single"/>
          <w:bdr w:val="none" w:color="auto" w:sz="0" w:space="0"/>
        </w:rPr>
        <w:instrText xml:space="preserve"> HYPERLINK "http://www.boost.org/boost-build2/index.html" </w:instrText>
      </w:r>
      <w:r>
        <w:rPr>
          <w:rFonts w:hint="default" w:ascii="Verdana" w:hAnsi="Verdana" w:cs="Verdana"/>
          <w:b w:val="0"/>
          <w:i w:val="0"/>
          <w:caps w:val="0"/>
          <w:color w:val="FF6100"/>
          <w:spacing w:val="0"/>
          <w:sz w:val="20"/>
          <w:szCs w:val="20"/>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http://www.boost.org/boost-build2/index.html</w:t>
      </w:r>
      <w:r>
        <w:rPr>
          <w:rFonts w:hint="default" w:ascii="Verdana" w:hAnsi="Verdana" w:cs="Verdana"/>
          <w:b w:val="0"/>
          <w:i w:val="0"/>
          <w:caps w:val="0"/>
          <w:color w:val="FF6100"/>
          <w:spacing w:val="0"/>
          <w:sz w:val="20"/>
          <w:szCs w:val="20"/>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Boost使用的BuildSystem，也是旨在解决C++跨平台构建问题。</w:t>
      </w:r>
    </w:p>
    <w:p>
      <w:pPr>
        <w:widowControl/>
        <w:numPr>
          <w:ilvl w:val="0"/>
          <w:numId w:val="39"/>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Makeit</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"http://www.dscpl.com.au/projects/makeit/"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http://www.dscpl.com.au/projects/makeit/</w:t>
      </w:r>
      <w:r>
        <w:rPr>
          <w:rFonts w:hint="default" w:ascii="Verdana" w:hAnsi="Verdana" w:cs="Verdana"/>
          <w:b w:val="0"/>
          <w:i w:val="0"/>
          <w:caps w:val="0"/>
          <w:color w:val="FF6100"/>
          <w:spacing w:val="0"/>
          <w:sz w:val="24"/>
          <w:szCs w:val="24"/>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时间限制，没有仔细研究。</w:t>
      </w:r>
    </w:p>
    <w:p>
      <w:pPr>
        <w:widowControl/>
        <w:numPr>
          <w:ilvl w:val="0"/>
          <w:numId w:val="40"/>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Waf</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"http://code.google.com/p/waf/"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http://code.google.com/p/waf/</w:t>
      </w:r>
      <w:r>
        <w:rPr>
          <w:rFonts w:hint="default" w:ascii="Verdana" w:hAnsi="Verdana" w:cs="Verdana"/>
          <w:b w:val="0"/>
          <w:i w:val="0"/>
          <w:caps w:val="0"/>
          <w:color w:val="FF6100"/>
          <w:spacing w:val="0"/>
          <w:sz w:val="24"/>
          <w:szCs w:val="24"/>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基本上可以认为是和SCons的一个sibling，似乎SCons和Waf都是从某个项目分支出来的。 语法上都采用了Python Script解决方案，但是Waf看上去似乎没有SCons简单。</w:t>
      </w:r>
    </w:p>
    <w:p>
      <w:pPr>
        <w:widowControl/>
        <w:numPr>
          <w:ilvl w:val="0"/>
          <w:numId w:val="41"/>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SDS</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"http://sds.sourceforge.net/index.html"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http://sds.sourceforge.net/index.html</w:t>
      </w:r>
      <w:r>
        <w:rPr>
          <w:rFonts w:hint="default" w:ascii="Verdana" w:hAnsi="Verdana" w:cs="Verdana"/>
          <w:b w:val="0"/>
          <w:i w:val="0"/>
          <w:caps w:val="0"/>
          <w:color w:val="FF6100"/>
          <w:spacing w:val="0"/>
          <w:sz w:val="24"/>
          <w:szCs w:val="24"/>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时间限制，没有仔细研究。</w:t>
      </w:r>
    </w:p>
    <w:p>
      <w:pPr>
        <w:widowControl/>
        <w:numPr>
          <w:ilvl w:val="0"/>
          <w:numId w:val="42"/>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MSBuild</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"http://msdn.microsoft.com/zh-cn/library/dd393574.aspx"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http://msdn.microsoft.com/zh-cn/library/dd393574.aspx</w:t>
      </w:r>
      <w:r>
        <w:rPr>
          <w:rFonts w:hint="default" w:ascii="Verdana" w:hAnsi="Verdana" w:cs="Verdana"/>
          <w:b w:val="0"/>
          <w:i w:val="0"/>
          <w:caps w:val="0"/>
          <w:color w:val="FF6100"/>
          <w:spacing w:val="0"/>
          <w:sz w:val="24"/>
          <w:szCs w:val="24"/>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M$的构建系统，时间限制没有仔细研究，并且对于Windows下面的开发环境也不是很熟悉。 唯一了解就是MSBuild也使用XML来进行描述。</w:t>
      </w:r>
    </w:p>
    <w:p>
      <w:pPr>
        <w:widowControl/>
        <w:numPr>
          <w:ilvl w:val="0"/>
          <w:numId w:val="43"/>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Maven</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FF6100"/>
          <w:spacing w:val="0"/>
          <w:sz w:val="24"/>
          <w:szCs w:val="24"/>
          <w:u w:val="single"/>
          <w:bdr w:val="none" w:color="auto" w:sz="0" w:space="0"/>
        </w:rPr>
        <w:fldChar w:fldCharType="begin"/>
      </w:r>
      <w:r>
        <w:rPr>
          <w:rFonts w:hint="default" w:ascii="Verdana" w:hAnsi="Verdana" w:cs="Verdana"/>
          <w:b w:val="0"/>
          <w:i w:val="0"/>
          <w:caps w:val="0"/>
          <w:color w:val="FF6100"/>
          <w:spacing w:val="0"/>
          <w:sz w:val="24"/>
          <w:szCs w:val="24"/>
          <w:u w:val="single"/>
          <w:bdr w:val="none" w:color="auto" w:sz="0" w:space="0"/>
        </w:rPr>
        <w:instrText xml:space="preserve"> HYPERLINK "http://maven.apache.org/" </w:instrText>
      </w:r>
      <w:r>
        <w:rPr>
          <w:rFonts w:hint="default" w:ascii="Verdana" w:hAnsi="Verdana" w:cs="Verdana"/>
          <w:b w:val="0"/>
          <w:i w:val="0"/>
          <w:caps w:val="0"/>
          <w:color w:val="FF6100"/>
          <w:spacing w:val="0"/>
          <w:sz w:val="24"/>
          <w:szCs w:val="24"/>
          <w:u w:val="single"/>
          <w:bdr w:val="none" w:color="auto" w:sz="0" w:space="0"/>
        </w:rPr>
        <w:fldChar w:fldCharType="separate"/>
      </w:r>
      <w:r>
        <w:rPr>
          <w:rStyle w:val="10"/>
          <w:rFonts w:hint="default" w:ascii="Verdana" w:hAnsi="Verdana" w:cs="Verdana"/>
          <w:b w:val="0"/>
          <w:i w:val="0"/>
          <w:caps w:val="0"/>
          <w:color w:val="0066FF"/>
          <w:spacing w:val="0"/>
          <w:sz w:val="20"/>
          <w:szCs w:val="20"/>
          <w:u w:val="none"/>
          <w:bdr w:val="none" w:color="auto" w:sz="0" w:space="0"/>
        </w:rPr>
        <w:t>http://maven.apache.org/</w:t>
      </w:r>
      <w:r>
        <w:rPr>
          <w:rFonts w:hint="default" w:ascii="Verdana" w:hAnsi="Verdana" w:cs="Verdana"/>
          <w:b w:val="0"/>
          <w:i w:val="0"/>
          <w:caps w:val="0"/>
          <w:color w:val="FF6100"/>
          <w:spacing w:val="0"/>
          <w:sz w:val="24"/>
          <w:szCs w:val="24"/>
          <w:u w:val="single"/>
          <w:bdr w:val="none" w:color="auto" w:sz="0" w:space="0"/>
        </w:rPr>
        <w:fldChar w:fldCharType="end"/>
      </w:r>
      <w:r>
        <w:rPr>
          <w:rFonts w:hint="default" w:ascii="Verdana" w:hAnsi="Verdana" w:cs="Verdana"/>
          <w:b w:val="0"/>
          <w:i w:val="0"/>
          <w:caps w:val="0"/>
          <w:color w:val="454545"/>
          <w:spacing w:val="0"/>
          <w:sz w:val="20"/>
          <w:szCs w:val="20"/>
          <w:bdr w:val="none" w:color="auto" w:sz="0" w:space="0"/>
        </w:rPr>
        <w:t>Java项目开发最常使用的构建系统工具之一。Maven描述方法是使用XML来描述，虽然也可以描述一些过程化的内容， 但是感觉就是没有Python Script简洁和清晰。Maven相对于之前这些构建系统，有下面几点重大改进的地方：</w:t>
      </w:r>
    </w:p>
    <w:p>
      <w:pPr>
        <w:widowControl/>
        <w:numPr>
          <w:ilvl w:val="0"/>
          <w:numId w:val="4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规范项目目录结构</w:t>
      </w:r>
    </w:p>
    <w:p>
      <w:pPr>
        <w:widowControl/>
        <w:numPr>
          <w:ilvl w:val="0"/>
          <w:numId w:val="44"/>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引入Maven Source Code Repository概念</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规范目录结构使得大家开发Maven很容易，而Maven Source Code Repository使得协作开发非常简单， 只要配置好Source Code Repo，然后Maven能够自动下载编译所需要的依赖模块并且进行编译，能够很好地进行多模块之间的持续集成开发。</w:t>
      </w:r>
    </w:p>
    <w:p>
      <w:pPr>
        <w:pStyle w:val="3"/>
        <w:widowControl/>
        <w:pBdr>
          <w:top w:val="none" w:color="auto" w:sz="0" w:space="0"/>
          <w:left w:val="none" w:color="auto" w:sz="0" w:space="0"/>
          <w:bottom w:val="dotted" w:color="D6D6D6" w:sz="6" w:space="0"/>
          <w:right w:val="none" w:color="auto" w:sz="0" w:space="0"/>
        </w:pBdr>
        <w:spacing w:before="450" w:beforeAutospacing="0" w:after="150" w:afterAutospacing="0" w:line="23" w:lineRule="atLeast"/>
        <w:ind w:left="0" w:right="0"/>
        <w:rPr>
          <w:b/>
        </w:rPr>
      </w:pPr>
      <w:r>
        <w:rPr>
          <w:rFonts w:hint="default" w:ascii="Verdana" w:hAnsi="Verdana" w:cs="Verdana"/>
          <w:b/>
          <w:i w:val="0"/>
          <w:caps w:val="0"/>
          <w:color w:val="454545"/>
          <w:spacing w:val="0"/>
          <w:sz w:val="20"/>
          <w:szCs w:val="20"/>
          <w:bdr w:val="none" w:color="auto" w:sz="0" w:space="0"/>
        </w:rPr>
        <w:t>1.7 个人感觉</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关于构建系统，个人感觉这里是一个大坑，想要满足所有人的要求是非常困难的。对于构建系统，我们希望有下面这些点(一部分是我觉得应该这样做)：</w:t>
      </w:r>
    </w:p>
    <w:p>
      <w:pPr>
        <w:widowControl/>
        <w:numPr>
          <w:ilvl w:val="0"/>
          <w:numId w:val="4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构建文件表达能力够强，使用Python Script，可以借鉴SCons这样的语法。</w:t>
      </w:r>
    </w:p>
    <w:p>
      <w:pPr>
        <w:widowControl/>
        <w:numPr>
          <w:ilvl w:val="0"/>
          <w:numId w:val="4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生成native build system文件，一方面可以提高速度，另外一方面可以简化工作量如cmake。</w:t>
      </w:r>
    </w:p>
    <w:p>
      <w:pPr>
        <w:widowControl/>
        <w:numPr>
          <w:ilvl w:val="0"/>
          <w:numId w:val="4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提供丰富变量，包括编译时和运行时。只有提供了这些变量，才能够提供更加灵活的功能如cmake。</w:t>
      </w:r>
    </w:p>
    <w:p>
      <w:pPr>
        <w:widowControl/>
        <w:numPr>
          <w:ilvl w:val="0"/>
          <w:numId w:val="4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允许跨文件之间的export和import，比如使用gyp这样的方式而不是使用scons这样的方法(比较笨拙)。</w:t>
      </w:r>
    </w:p>
    <w:p>
      <w:pPr>
        <w:widowControl/>
        <w:numPr>
          <w:ilvl w:val="0"/>
          <w:numId w:val="4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如果是生成Makefile，避开生成递归的Makefile，比如scons和gyp所提倡的，而cmake似乎没有这样做。</w:t>
      </w:r>
    </w:p>
    <w:p>
      <w:pPr>
        <w:widowControl/>
        <w:numPr>
          <w:ilvl w:val="0"/>
          <w:numId w:val="4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允许out-of-source编译，并且避开scons这样的copy整个源代码的实现方式如cmake。</w:t>
      </w:r>
    </w:p>
    <w:p>
      <w:pPr>
        <w:widowControl/>
        <w:numPr>
          <w:ilvl w:val="0"/>
          <w:numId w:val="4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允许自动分析编译依赖，并且是在make的时候自动分析，而不是在生成Makefile就写死如cmake。</w:t>
      </w:r>
    </w:p>
    <w:p>
      <w:pPr>
        <w:widowControl/>
        <w:numPr>
          <w:ilvl w:val="0"/>
          <w:numId w:val="4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支持检测编译选项的改变，如果编译选项改变自动发生构建如ninja和scons.</w:t>
      </w:r>
    </w:p>
    <w:p>
      <w:pPr>
        <w:widowControl/>
        <w:numPr>
          <w:ilvl w:val="0"/>
          <w:numId w:val="4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支持多种检测文件变化方式如scons。</w:t>
      </w:r>
    </w:p>
    <w:p>
      <w:pPr>
        <w:widowControl/>
        <w:numPr>
          <w:ilvl w:val="0"/>
          <w:numId w:val="4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如果有定位为跨平台的构建系统的话，需要提供平台无关的文件操作，但是个人觉得会费神。</w:t>
      </w:r>
    </w:p>
    <w:p>
      <w:pPr>
        <w:widowControl/>
        <w:numPr>
          <w:ilvl w:val="0"/>
          <w:numId w:val="45"/>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提供configure的功能吗，像cmake一样提供很多内置的configure功能，但允许scons一样定制。</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还有很多其他的点，一时总结的不是很完全，以后有空会继续补充(TODO)。</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考虑到BuildSystem是一个相当大的坑，其实我们完全没有必要自己去完成一个构建系统，最坏情况下面使用Makefile或者是ninja就OK了。 对于baidu面临最大的问题，就是需要提供一种类似于maven的source coderepository机制，允许下载和编译所需要的依赖， 同时可以从source code中知道这个模块的依赖来满足基于主干的开发。而在底层构建的话，选用SCons或者是CMake都没有太大问题。</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如果仅仅考虑上面这个问题，我们完全可以这样做：</w:t>
      </w:r>
    </w:p>
    <w:p>
      <w:pPr>
        <w:widowControl/>
        <w:numPr>
          <w:ilvl w:val="0"/>
          <w:numId w:val="4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对于每个模块的最外层，提供一个COMAKE文件</w:t>
      </w:r>
    </w:p>
    <w:p>
      <w:pPr>
        <w:widowControl/>
        <w:numPr>
          <w:ilvl w:val="0"/>
          <w:numId w:val="4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COMAKE文件里面只是写明CONFIGS这样的东西。</w:t>
      </w:r>
    </w:p>
    <w:p>
      <w:pPr>
        <w:widowControl/>
        <w:numPr>
          <w:ilvl w:val="0"/>
          <w:numId w:val="4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然后comake2 -U &amp; comake2 -B可以帮助用户下载和搭建环境。</w:t>
      </w:r>
    </w:p>
    <w:p>
      <w:pPr>
        <w:widowControl/>
        <w:numPr>
          <w:ilvl w:val="0"/>
          <w:numId w:val="46"/>
        </w:numPr>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rPr>
          <w:b w:val="0"/>
        </w:rPr>
      </w:pPr>
      <w:r>
        <w:rPr>
          <w:rFonts w:hint="default" w:ascii="Verdana" w:hAnsi="Verdana" w:cs="Verdana"/>
          <w:b w:val="0"/>
          <w:i w:val="0"/>
          <w:caps w:val="0"/>
          <w:color w:val="454545"/>
          <w:spacing w:val="0"/>
          <w:sz w:val="20"/>
          <w:szCs w:val="20"/>
          <w:bdr w:val="none" w:color="auto" w:sz="0" w:space="0"/>
        </w:rPr>
        <w:t>comake2能够生成一份构建系统辅助文件。</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比如我们需要使用public/ub的话,我们在COMAKE里面写好</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WORKROOT('http://www.cnblogs.com/../')_x000D_CONFIGS('public/ub')</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然后生成的COMAKE.mk如下</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PUBLIC_UB_PATH="http://www.cnblogs.com/../public/ub"_x000D_PUBLIC_UB_INCLUDE_CFLAGS="-Ihttp://www.cnblogs.com/../public/ub/output/include"_x000D_PUBLIC_UB_INCLUDE_CXXFLAGS="-Ihttp://www.cnblogs.com/../public/ub/output/include"_x000D_PUBLIC_UB_LIBS="http://www.cnblogs.com/../public/ub/output/lib/libub.a"</w:t>
      </w:r>
    </w:p>
    <w:p>
      <w:pPr>
        <w:pStyle w:val="8"/>
        <w:widowControl/>
        <w:pBdr>
          <w:top w:val="none" w:color="auto" w:sz="0" w:space="0"/>
          <w:left w:val="none" w:color="auto" w:sz="0" w:space="0"/>
          <w:bottom w:val="none" w:color="auto" w:sz="0" w:space="0"/>
          <w:right w:val="none" w:color="auto" w:sz="0" w:space="0"/>
        </w:pBdr>
        <w:spacing w:before="76" w:beforeAutospacing="0" w:after="76"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然后在用户自己的Makefile里面通过include来使用这些变量：</w:t>
      </w:r>
    </w:p>
    <w:p>
      <w:pPr>
        <w:pStyle w:val="7"/>
        <w:widowControl/>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val="0"/>
        </w:rPr>
      </w:pPr>
      <w:r>
        <w:rPr>
          <w:b w:val="0"/>
          <w:i w:val="0"/>
          <w:caps w:val="0"/>
          <w:color w:val="333333"/>
          <w:spacing w:val="0"/>
          <w:sz w:val="20"/>
          <w:szCs w:val="20"/>
          <w:bdr w:val="none" w:color="auto" w:sz="0" w:space="0"/>
        </w:rPr>
        <w:t>include "COMAKE.mk"</w:t>
      </w:r>
    </w:p>
    <w:p>
      <w:pPr>
        <w:pStyle w:val="8"/>
        <w:widowControl/>
        <w:pBdr>
          <w:top w:val="none" w:color="auto" w:sz="0" w:space="0"/>
          <w:left w:val="none" w:color="auto" w:sz="0" w:space="0"/>
          <w:bottom w:val="none" w:color="auto" w:sz="0" w:space="0"/>
          <w:right w:val="none" w:color="auto" w:sz="0" w:space="0"/>
        </w:pBdr>
        <w:spacing w:before="75" w:beforeAutospacing="0" w:after="75" w:afterAutospacing="0" w:line="23" w:lineRule="atLeast"/>
        <w:ind w:left="0" w:right="0" w:firstLine="0"/>
        <w:rPr>
          <w:b w:val="0"/>
        </w:rPr>
      </w:pPr>
      <w:r>
        <w:rPr>
          <w:rFonts w:hint="default" w:ascii="Verdana" w:hAnsi="Verdana" w:cs="Verdana"/>
          <w:b w:val="0"/>
          <w:i w:val="0"/>
          <w:caps w:val="0"/>
          <w:color w:val="454545"/>
          <w:spacing w:val="0"/>
          <w:sz w:val="20"/>
          <w:szCs w:val="20"/>
          <w:bdr w:val="none" w:color="auto" w:sz="0" w:space="0"/>
        </w:rPr>
        <w:t>Author: zhangyan04@baidu.com</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3551906">
    <w:nsid w:val="54D9ADA2"/>
    <w:multiLevelType w:val="multilevel"/>
    <w:tmpl w:val="54D9ADA2"/>
    <w:lvl w:ilvl="0" w:tentative="1">
      <w:start w:val="1"/>
      <w:numFmt w:val="bullet"/>
      <w:lvlText w:val=""/>
      <w:lvlJc w:val="left"/>
      <w:pPr>
        <w:tabs>
          <w:tab w:val="left" w:pos="720"/>
        </w:tabs>
        <w:ind w:left="720" w:hanging="360"/>
      </w:pPr>
      <w:rPr>
        <w:rFonts w:ascii="Wingdings" w:hAnsi="Wingdings" w:cs="Wingdings"/>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895">
    <w:nsid w:val="54D9AD97"/>
    <w:multiLevelType w:val="multilevel"/>
    <w:tmpl w:val="54D9AD97"/>
    <w:lvl w:ilvl="0" w:tentative="1">
      <w:start w:val="1"/>
      <w:numFmt w:val="bullet"/>
      <w:lvlText w:val=""/>
      <w:lvlJc w:val="left"/>
      <w:pPr>
        <w:tabs>
          <w:tab w:val="left" w:pos="720"/>
        </w:tabs>
        <w:ind w:left="720" w:hanging="360"/>
      </w:pPr>
      <w:rPr>
        <w:rFonts w:ascii="Wingdings" w:hAnsi="Wingdings" w:cs="Wingdings"/>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884">
    <w:nsid w:val="54D9AD8C"/>
    <w:multiLevelType w:val="multilevel"/>
    <w:tmpl w:val="54D9AD8C"/>
    <w:lvl w:ilvl="0" w:tentative="1">
      <w:start w:val="1"/>
      <w:numFmt w:val="bullet"/>
      <w:lvlText w:val=""/>
      <w:lvlJc w:val="left"/>
      <w:pPr>
        <w:tabs>
          <w:tab w:val="left" w:pos="720"/>
        </w:tabs>
        <w:ind w:left="720" w:hanging="360"/>
      </w:pPr>
      <w:rPr>
        <w:rFonts w:ascii="Wingdings" w:hAnsi="Wingdings" w:cs="Wingdings"/>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873">
    <w:nsid w:val="54D9AD81"/>
    <w:multiLevelType w:val="multilevel"/>
    <w:tmpl w:val="54D9AD81"/>
    <w:lvl w:ilvl="0" w:tentative="1">
      <w:start w:val="1"/>
      <w:numFmt w:val="bullet"/>
      <w:lvlText w:val=""/>
      <w:lvlJc w:val="left"/>
      <w:pPr>
        <w:tabs>
          <w:tab w:val="left" w:pos="720"/>
        </w:tabs>
        <w:ind w:left="720" w:hanging="360"/>
      </w:pPr>
      <w:rPr>
        <w:rFonts w:ascii="Wingdings" w:hAnsi="Wingdings" w:cs="Wingdings"/>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741">
    <w:nsid w:val="54D9ACFD"/>
    <w:multiLevelType w:val="multilevel"/>
    <w:tmpl w:val="54D9ACFD"/>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752">
    <w:nsid w:val="54D9AD08"/>
    <w:multiLevelType w:val="multilevel"/>
    <w:tmpl w:val="54D9AD08"/>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763">
    <w:nsid w:val="54D9AD13"/>
    <w:multiLevelType w:val="multilevel"/>
    <w:tmpl w:val="54D9AD13"/>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774">
    <w:nsid w:val="54D9AD1E"/>
    <w:multiLevelType w:val="multilevel"/>
    <w:tmpl w:val="54D9AD1E"/>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785">
    <w:nsid w:val="54D9AD29"/>
    <w:multiLevelType w:val="multilevel"/>
    <w:tmpl w:val="54D9AD29"/>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796">
    <w:nsid w:val="54D9AD34"/>
    <w:multiLevelType w:val="multilevel"/>
    <w:tmpl w:val="54D9AD34"/>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807">
    <w:nsid w:val="54D9AD3F"/>
    <w:multiLevelType w:val="multilevel"/>
    <w:tmpl w:val="54D9AD3F"/>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818">
    <w:nsid w:val="54D9AD4A"/>
    <w:multiLevelType w:val="multilevel"/>
    <w:tmpl w:val="54D9AD4A"/>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829">
    <w:nsid w:val="54D9AD55"/>
    <w:multiLevelType w:val="multilevel"/>
    <w:tmpl w:val="54D9AD55"/>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840">
    <w:nsid w:val="54D9AD60"/>
    <w:multiLevelType w:val="multilevel"/>
    <w:tmpl w:val="54D9AD60"/>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851">
    <w:nsid w:val="54D9AD6B"/>
    <w:multiLevelType w:val="multilevel"/>
    <w:tmpl w:val="54D9AD6B"/>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862">
    <w:nsid w:val="54D9AD76"/>
    <w:multiLevelType w:val="multilevel"/>
    <w:tmpl w:val="54D9AD76"/>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708">
    <w:nsid w:val="54D9ACDC"/>
    <w:multiLevelType w:val="multilevel"/>
    <w:tmpl w:val="54D9ACDC"/>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697">
    <w:nsid w:val="54D9ACD1"/>
    <w:multiLevelType w:val="multilevel"/>
    <w:tmpl w:val="54D9ACD1"/>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664">
    <w:nsid w:val="54D9ACB0"/>
    <w:multiLevelType w:val="multilevel"/>
    <w:tmpl w:val="54D9ACB0"/>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686">
    <w:nsid w:val="54D9ACC6"/>
    <w:multiLevelType w:val="multilevel"/>
    <w:tmpl w:val="54D9ACC6"/>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642">
    <w:nsid w:val="54D9AC9A"/>
    <w:multiLevelType w:val="multilevel"/>
    <w:tmpl w:val="54D9AC9A"/>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466">
    <w:nsid w:val="54D9ABEA"/>
    <w:multiLevelType w:val="multilevel"/>
    <w:tmpl w:val="54D9ABEA"/>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620">
    <w:nsid w:val="54D9AC84"/>
    <w:multiLevelType w:val="multilevel"/>
    <w:tmpl w:val="54D9AC84"/>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653">
    <w:nsid w:val="54D9ACA5"/>
    <w:multiLevelType w:val="multilevel"/>
    <w:tmpl w:val="54D9ACA5"/>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598">
    <w:nsid w:val="54D9AC6E"/>
    <w:multiLevelType w:val="multilevel"/>
    <w:tmpl w:val="54D9AC6E"/>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587">
    <w:nsid w:val="54D9AC63"/>
    <w:multiLevelType w:val="multilevel"/>
    <w:tmpl w:val="54D9AC63"/>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554">
    <w:nsid w:val="54D9AC42"/>
    <w:multiLevelType w:val="multilevel"/>
    <w:tmpl w:val="54D9AC42"/>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675">
    <w:nsid w:val="54D9ACBB"/>
    <w:multiLevelType w:val="multilevel"/>
    <w:tmpl w:val="54D9ACBB"/>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631">
    <w:nsid w:val="54D9AC8F"/>
    <w:multiLevelType w:val="multilevel"/>
    <w:tmpl w:val="54D9AC8F"/>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543">
    <w:nsid w:val="54D9AC37"/>
    <w:multiLevelType w:val="multilevel"/>
    <w:tmpl w:val="54D9AC37"/>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521">
    <w:nsid w:val="54D9AC21"/>
    <w:multiLevelType w:val="multilevel"/>
    <w:tmpl w:val="54D9AC21"/>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510">
    <w:nsid w:val="54D9AC16"/>
    <w:multiLevelType w:val="multilevel"/>
    <w:tmpl w:val="54D9AC16"/>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532">
    <w:nsid w:val="54D9AC2C"/>
    <w:multiLevelType w:val="multilevel"/>
    <w:tmpl w:val="54D9AC2C"/>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565">
    <w:nsid w:val="54D9AC4D"/>
    <w:multiLevelType w:val="multilevel"/>
    <w:tmpl w:val="54D9AC4D"/>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499">
    <w:nsid w:val="54D9AC0B"/>
    <w:multiLevelType w:val="multilevel"/>
    <w:tmpl w:val="54D9AC0B"/>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576">
    <w:nsid w:val="54D9AC58"/>
    <w:multiLevelType w:val="multilevel"/>
    <w:tmpl w:val="54D9AC58"/>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488">
    <w:nsid w:val="54D9AC00"/>
    <w:multiLevelType w:val="multilevel"/>
    <w:tmpl w:val="54D9AC00"/>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455">
    <w:nsid w:val="54D9ABDF"/>
    <w:multiLevelType w:val="multilevel"/>
    <w:tmpl w:val="54D9ABDF"/>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444">
    <w:nsid w:val="54D9ABD4"/>
    <w:multiLevelType w:val="multilevel"/>
    <w:tmpl w:val="54D9ABD4"/>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609">
    <w:nsid w:val="54D9AC79"/>
    <w:multiLevelType w:val="multilevel"/>
    <w:tmpl w:val="54D9AC79"/>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433">
    <w:nsid w:val="54D9ABC9"/>
    <w:multiLevelType w:val="multilevel"/>
    <w:tmpl w:val="54D9ABC9"/>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477">
    <w:nsid w:val="54D9ABF5"/>
    <w:multiLevelType w:val="multilevel"/>
    <w:tmpl w:val="54D9ABF5"/>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422">
    <w:nsid w:val="54D9ABBE"/>
    <w:multiLevelType w:val="multilevel"/>
    <w:tmpl w:val="54D9ABBE"/>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411">
    <w:nsid w:val="54D9ABB3"/>
    <w:multiLevelType w:val="multilevel"/>
    <w:tmpl w:val="54D9ABB3"/>
    <w:lvl w:ilvl="0" w:tentative="1">
      <w:start w:val="1"/>
      <w:numFmt w:val="bullet"/>
      <w:lvlText w:val=""/>
      <w:lvlJc w:val="left"/>
      <w:pPr>
        <w:tabs>
          <w:tab w:val="left" w:pos="720"/>
        </w:tabs>
        <w:ind w:left="720" w:hanging="360"/>
      </w:pPr>
      <w:rPr>
        <w:rFonts w:ascii="Wingdings" w:hAnsi="Wingdings" w:cs="Wingdings"/>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719">
    <w:nsid w:val="54D9ACE7"/>
    <w:multiLevelType w:val="multilevel"/>
    <w:tmpl w:val="54D9ACE7"/>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23551730">
    <w:nsid w:val="54D9ACF2"/>
    <w:multiLevelType w:val="multilevel"/>
    <w:tmpl w:val="54D9ACF2"/>
    <w:lvl w:ilvl="0" w:tentative="1">
      <w:start w:val="1"/>
      <w:numFmt w:val="bullet"/>
      <w:lvlText w:val=""/>
      <w:lvlJc w:val="left"/>
      <w:pPr>
        <w:tabs>
          <w:tab w:val="left" w:pos="720"/>
        </w:tabs>
        <w:ind w:left="720" w:hanging="360"/>
      </w:pPr>
      <w:rPr>
        <w:rFonts w:hint="default"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23551411"/>
    <w:lvlOverride w:ilvl="0">
      <w:startOverride w:val="1"/>
    </w:lvlOverride>
  </w:num>
  <w:num w:numId="2">
    <w:abstractNumId w:val="1423551873"/>
    <w:lvlOverride w:ilvl="2">
      <w:startOverride w:val="1"/>
    </w:lvlOverride>
  </w:num>
  <w:num w:numId="3">
    <w:abstractNumId w:val="1423551884"/>
  </w:num>
  <w:num w:numId="4">
    <w:abstractNumId w:val="1423551895"/>
    <w:lvlOverride w:ilvl="2">
      <w:startOverride w:val="1"/>
    </w:lvlOverride>
  </w:num>
  <w:num w:numId="5">
    <w:abstractNumId w:val="1423551906"/>
  </w:num>
  <w:num w:numId="6">
    <w:abstractNumId w:val="1423551422"/>
    <w:lvlOverride w:ilvl="0">
      <w:startOverride w:val="1"/>
    </w:lvlOverride>
  </w:num>
  <w:num w:numId="7">
    <w:abstractNumId w:val="1423551543"/>
    <w:lvlOverride w:ilvl="0">
      <w:startOverride w:val="1"/>
    </w:lvlOverride>
  </w:num>
  <w:num w:numId="8">
    <w:abstractNumId w:val="1423551664"/>
    <w:lvlOverride w:ilvl="0">
      <w:startOverride w:val="1"/>
    </w:lvlOverride>
  </w:num>
  <w:num w:numId="9">
    <w:abstractNumId w:val="1423551785"/>
    <w:lvlOverride w:ilvl="0">
      <w:startOverride w:val="1"/>
    </w:lvlOverride>
  </w:num>
  <w:num w:numId="10">
    <w:abstractNumId w:val="1423551818"/>
    <w:lvlOverride w:ilvl="0">
      <w:startOverride w:val="1"/>
    </w:lvlOverride>
  </w:num>
  <w:num w:numId="11">
    <w:abstractNumId w:val="1423551829"/>
    <w:lvlOverride w:ilvl="0">
      <w:startOverride w:val="1"/>
    </w:lvlOverride>
  </w:num>
  <w:num w:numId="12">
    <w:abstractNumId w:val="1423551840"/>
    <w:lvlOverride w:ilvl="0">
      <w:startOverride w:val="1"/>
    </w:lvlOverride>
  </w:num>
  <w:num w:numId="13">
    <w:abstractNumId w:val="1423551851"/>
    <w:lvlOverride w:ilvl="0">
      <w:startOverride w:val="1"/>
    </w:lvlOverride>
  </w:num>
  <w:num w:numId="14">
    <w:abstractNumId w:val="1423551862"/>
    <w:lvlOverride w:ilvl="0">
      <w:startOverride w:val="1"/>
    </w:lvlOverride>
  </w:num>
  <w:num w:numId="15">
    <w:abstractNumId w:val="1423551433"/>
    <w:lvlOverride w:ilvl="0">
      <w:startOverride w:val="1"/>
    </w:lvlOverride>
  </w:num>
  <w:num w:numId="16">
    <w:abstractNumId w:val="1423551444"/>
    <w:lvlOverride w:ilvl="0">
      <w:startOverride w:val="1"/>
    </w:lvlOverride>
  </w:num>
  <w:num w:numId="17">
    <w:abstractNumId w:val="1423551455"/>
    <w:lvlOverride w:ilvl="0">
      <w:startOverride w:val="1"/>
    </w:lvlOverride>
  </w:num>
  <w:num w:numId="18">
    <w:abstractNumId w:val="1423551466"/>
    <w:lvlOverride w:ilvl="0">
      <w:startOverride w:val="1"/>
    </w:lvlOverride>
  </w:num>
  <w:num w:numId="19">
    <w:abstractNumId w:val="1423551477"/>
    <w:lvlOverride w:ilvl="0">
      <w:startOverride w:val="1"/>
    </w:lvlOverride>
  </w:num>
  <w:num w:numId="20">
    <w:abstractNumId w:val="1423551488"/>
    <w:lvlOverride w:ilvl="0">
      <w:startOverride w:val="1"/>
    </w:lvlOverride>
  </w:num>
  <w:num w:numId="21">
    <w:abstractNumId w:val="1423551499"/>
    <w:lvlOverride w:ilvl="0">
      <w:startOverride w:val="1"/>
    </w:lvlOverride>
  </w:num>
  <w:num w:numId="22">
    <w:abstractNumId w:val="1423551510"/>
    <w:lvlOverride w:ilvl="0">
      <w:startOverride w:val="1"/>
    </w:lvlOverride>
  </w:num>
  <w:num w:numId="23">
    <w:abstractNumId w:val="1423551521"/>
    <w:lvlOverride w:ilvl="0">
      <w:startOverride w:val="1"/>
    </w:lvlOverride>
  </w:num>
  <w:num w:numId="24">
    <w:abstractNumId w:val="1423551532"/>
    <w:lvlOverride w:ilvl="0">
      <w:startOverride w:val="1"/>
    </w:lvlOverride>
  </w:num>
  <w:num w:numId="25">
    <w:abstractNumId w:val="1423551554"/>
    <w:lvlOverride w:ilvl="0">
      <w:startOverride w:val="1"/>
    </w:lvlOverride>
  </w:num>
  <w:num w:numId="26">
    <w:abstractNumId w:val="1423551565"/>
    <w:lvlOverride w:ilvl="0">
      <w:startOverride w:val="1"/>
    </w:lvlOverride>
  </w:num>
  <w:num w:numId="27">
    <w:abstractNumId w:val="1423551576"/>
    <w:lvlOverride w:ilvl="0">
      <w:startOverride w:val="1"/>
    </w:lvlOverride>
  </w:num>
  <w:num w:numId="28">
    <w:abstractNumId w:val="1423551587"/>
    <w:lvlOverride w:ilvl="0">
      <w:startOverride w:val="1"/>
    </w:lvlOverride>
  </w:num>
  <w:num w:numId="29">
    <w:abstractNumId w:val="1423551598"/>
    <w:lvlOverride w:ilvl="0">
      <w:startOverride w:val="1"/>
    </w:lvlOverride>
  </w:num>
  <w:num w:numId="30">
    <w:abstractNumId w:val="1423551609"/>
    <w:lvlOverride w:ilvl="0">
      <w:startOverride w:val="1"/>
    </w:lvlOverride>
  </w:num>
  <w:num w:numId="31">
    <w:abstractNumId w:val="1423551620"/>
    <w:lvlOverride w:ilvl="0">
      <w:startOverride w:val="1"/>
    </w:lvlOverride>
  </w:num>
  <w:num w:numId="32">
    <w:abstractNumId w:val="1423551631"/>
    <w:lvlOverride w:ilvl="0">
      <w:startOverride w:val="1"/>
    </w:lvlOverride>
  </w:num>
  <w:num w:numId="33">
    <w:abstractNumId w:val="1423551642"/>
    <w:lvlOverride w:ilvl="0">
      <w:startOverride w:val="1"/>
    </w:lvlOverride>
  </w:num>
  <w:num w:numId="34">
    <w:abstractNumId w:val="1423551653"/>
    <w:lvlOverride w:ilvl="0">
      <w:startOverride w:val="1"/>
    </w:lvlOverride>
  </w:num>
  <w:num w:numId="35">
    <w:abstractNumId w:val="1423551675"/>
    <w:lvlOverride w:ilvl="0">
      <w:startOverride w:val="1"/>
    </w:lvlOverride>
  </w:num>
  <w:num w:numId="36">
    <w:abstractNumId w:val="1423551686"/>
    <w:lvlOverride w:ilvl="0">
      <w:startOverride w:val="1"/>
    </w:lvlOverride>
  </w:num>
  <w:num w:numId="37">
    <w:abstractNumId w:val="1423551697"/>
    <w:lvlOverride w:ilvl="0">
      <w:startOverride w:val="1"/>
    </w:lvlOverride>
  </w:num>
  <w:num w:numId="38">
    <w:abstractNumId w:val="1423551708"/>
    <w:lvlOverride w:ilvl="0">
      <w:startOverride w:val="1"/>
    </w:lvlOverride>
  </w:num>
  <w:num w:numId="39">
    <w:abstractNumId w:val="1423551719"/>
    <w:lvlOverride w:ilvl="0">
      <w:startOverride w:val="1"/>
    </w:lvlOverride>
  </w:num>
  <w:num w:numId="40">
    <w:abstractNumId w:val="1423551730"/>
    <w:lvlOverride w:ilvl="0">
      <w:startOverride w:val="1"/>
    </w:lvlOverride>
  </w:num>
  <w:num w:numId="41">
    <w:abstractNumId w:val="1423551741"/>
    <w:lvlOverride w:ilvl="0">
      <w:startOverride w:val="1"/>
    </w:lvlOverride>
  </w:num>
  <w:num w:numId="42">
    <w:abstractNumId w:val="1423551752"/>
    <w:lvlOverride w:ilvl="0">
      <w:startOverride w:val="1"/>
    </w:lvlOverride>
  </w:num>
  <w:num w:numId="43">
    <w:abstractNumId w:val="1423551763"/>
    <w:lvlOverride w:ilvl="0">
      <w:startOverride w:val="1"/>
    </w:lvlOverride>
  </w:num>
  <w:num w:numId="44">
    <w:abstractNumId w:val="1423551774"/>
    <w:lvlOverride w:ilvl="0">
      <w:startOverride w:val="1"/>
    </w:lvlOverride>
  </w:num>
  <w:num w:numId="45">
    <w:abstractNumId w:val="1423551796"/>
    <w:lvlOverride w:ilvl="0">
      <w:startOverride w:val="1"/>
    </w:lvlOverride>
  </w:num>
  <w:num w:numId="46">
    <w:abstractNumId w:val="142355180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F666080"/>
    <w:rsid w:val="5F66608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SA"/>
    </w:rPr>
  </w:style>
  <w:style w:type="paragraph" w:styleId="4">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SA"/>
    </w:rPr>
  </w:style>
  <w:style w:type="paragraph" w:styleId="5">
    <w:name w:val="heading 5"/>
    <w:basedOn w:val="1"/>
    <w:next w:val="1"/>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SA"/>
    </w:rPr>
  </w:style>
  <w:style w:type="paragraph" w:styleId="6">
    <w:name w:val="heading 6"/>
    <w:basedOn w:val="1"/>
    <w:next w:val="1"/>
    <w:unhideWhenUsed/>
    <w:qFormat/>
    <w:uiPriority w:val="9"/>
    <w:pPr>
      <w:spacing w:before="0" w:beforeAutospacing="1" w:after="0" w:afterAutospacing="1"/>
      <w:jc w:val="left"/>
    </w:pPr>
    <w:rPr>
      <w:rFonts w:hint="eastAsia" w:ascii="宋体" w:hAnsi="宋体" w:eastAsia="宋体" w:cs="宋体"/>
      <w:b/>
      <w:kern w:val="0"/>
      <w:sz w:val="15"/>
      <w:szCs w:val="15"/>
      <w:lang w:val="en-US" w:eastAsia="zh-CN" w:bidi="ar-SA"/>
    </w:rPr>
  </w:style>
  <w:style w:type="character" w:default="1" w:styleId="9">
    <w:name w:val="Default Paragraph Font"/>
    <w:unhideWhenUsed/>
    <w:uiPriority w:val="0"/>
  </w:style>
  <w:style w:type="table" w:default="1" w:styleId="11">
    <w:name w:val="Normal Table"/>
    <w:unhideWhenUsed/>
    <w:uiPriority w:val="99"/>
    <w:tblPr>
      <w:tblLayout w:type="fixed"/>
      <w:tblCellMar>
        <w:top w:w="0" w:type="dxa"/>
        <w:left w:w="108" w:type="dxa"/>
        <w:bottom w:w="0" w:type="dxa"/>
        <w:right w:w="108" w:type="dxa"/>
      </w:tblCellMar>
    </w:tblPr>
    <w:tcPr>
      <w:textDirection w:val="lrTb"/>
    </w:tcPr>
  </w:style>
  <w:style w:type="paragraph" w:styleId="7">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8">
    <w:name w:val="Normal (Web)"/>
    <w:basedOn w:val="1"/>
    <w:unhideWhenUsed/>
    <w:uiPriority w:val="99"/>
    <w:pPr>
      <w:spacing w:before="0" w:beforeAutospacing="1" w:after="0" w:afterAutospacing="1"/>
      <w:ind w:left="0" w:right="0"/>
      <w:jc w:val="left"/>
    </w:pPr>
    <w:rPr>
      <w:kern w:val="0"/>
      <w:sz w:val="24"/>
      <w:lang w:val="en-US" w:eastAsia="zh-CN" w:bidi="ar-SA"/>
    </w:rPr>
  </w:style>
  <w:style w:type="character" w:styleId="10">
    <w:name w:val="Hyperlink"/>
    <w:basedOn w:val="9"/>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2015-02-10T06:54:00Z</dcterms:created>
  <dc:creator>Administrator</dc:creator>
  <cp:lastModifiedBy>Administrator</cp:lastModifiedBy>
  <dcterms:modified xsi:type="dcterms:W3CDTF">2015-02-10T07:03:38Z</dcterms:modified>
  <dc:title>Table of Contents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